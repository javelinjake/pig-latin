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page" w:tblpX="721" w:tblpY="53"/>
        <w:tblW w:w="4856" w:type="pct"/>
        <w:tblCellMar>
          <w:left w:w="0" w:type="dxa"/>
          <w:right w:w="0" w:type="dxa"/>
        </w:tblCellMar>
        <w:tblLook w:val="04A0" w:firstRow="1" w:lastRow="0" w:firstColumn="1" w:lastColumn="0" w:noHBand="0" w:noVBand="1"/>
      </w:tblPr>
      <w:tblGrid>
        <w:gridCol w:w="1584"/>
        <w:gridCol w:w="535"/>
        <w:gridCol w:w="8370"/>
      </w:tblGrid>
      <w:tr w:rsidR="004D0E73" w:rsidRPr="00326DBB" w14:paraId="196BBD55" w14:textId="77777777" w:rsidTr="00FD474E">
        <w:tc>
          <w:tcPr>
            <w:tcW w:w="755" w:type="pct"/>
          </w:tcPr>
          <w:p w14:paraId="261E69D3" w14:textId="77777777" w:rsidR="00B31E72" w:rsidRPr="00326DBB" w:rsidRDefault="00B31E72" w:rsidP="004D0E73">
            <w:pPr>
              <w:pStyle w:val="Heading1"/>
              <w:rPr>
                <w:rFonts w:ascii="Open Sans" w:hAnsi="Open Sans"/>
              </w:rPr>
            </w:pPr>
          </w:p>
        </w:tc>
        <w:tc>
          <w:tcPr>
            <w:tcW w:w="255" w:type="pct"/>
          </w:tcPr>
          <w:p w14:paraId="77CE795F" w14:textId="77777777" w:rsidR="00B31E72" w:rsidRPr="00326DBB" w:rsidRDefault="00B31E72" w:rsidP="004D0E73">
            <w:pPr>
              <w:rPr>
                <w:rFonts w:ascii="Open Sans" w:hAnsi="Open Sans"/>
              </w:rPr>
            </w:pPr>
          </w:p>
        </w:tc>
        <w:tc>
          <w:tcPr>
            <w:tcW w:w="3990" w:type="pct"/>
          </w:tcPr>
          <w:p w14:paraId="47133AC8" w14:textId="77777777" w:rsidR="00B31E72" w:rsidRPr="00326DBB" w:rsidRDefault="00B31E72" w:rsidP="004D0E73">
            <w:pPr>
              <w:pStyle w:val="Title"/>
              <w:rPr>
                <w:rFonts w:ascii="Open Sans" w:hAnsi="Open Sans"/>
                <w:color w:val="F79646" w:themeColor="accent6"/>
              </w:rPr>
            </w:pPr>
            <w:r w:rsidRPr="00326DBB">
              <w:rPr>
                <w:rFonts w:ascii="Open Sans" w:hAnsi="Open Sans"/>
                <w:color w:val="F79646" w:themeColor="accent6"/>
              </w:rPr>
              <w:t>Jacob Lewis</w:t>
            </w:r>
          </w:p>
          <w:p w14:paraId="47C2DB81" w14:textId="4F06B2B4" w:rsidR="00B31E72" w:rsidRPr="00326DBB" w:rsidRDefault="00B31E72" w:rsidP="00326DBB">
            <w:pPr>
              <w:pStyle w:val="ContactDetails"/>
              <w:rPr>
                <w:rFonts w:ascii="Open Sans" w:hAnsi="Open Sans"/>
                <w:sz w:val="20"/>
                <w:szCs w:val="20"/>
              </w:rPr>
            </w:pPr>
            <w:r w:rsidRPr="00326DBB">
              <w:rPr>
                <w:rFonts w:ascii="Open Sans" w:hAnsi="Open Sans"/>
                <w:b/>
                <w:sz w:val="20"/>
                <w:szCs w:val="20"/>
              </w:rPr>
              <w:t>A</w:t>
            </w:r>
            <w:r w:rsidR="004D0E73" w:rsidRPr="00326DBB">
              <w:rPr>
                <w:rFonts w:ascii="Open Sans" w:hAnsi="Open Sans"/>
                <w:b/>
                <w:sz w:val="20"/>
                <w:szCs w:val="20"/>
              </w:rPr>
              <w:t>ddress</w:t>
            </w:r>
            <w:r w:rsidRPr="00326DBB">
              <w:rPr>
                <w:rFonts w:ascii="Open Sans" w:hAnsi="Open Sans"/>
                <w:b/>
                <w:sz w:val="20"/>
                <w:szCs w:val="20"/>
              </w:rPr>
              <w:t>:</w:t>
            </w:r>
            <w:r w:rsidRPr="00326DBB">
              <w:rPr>
                <w:rFonts w:ascii="Open Sans" w:hAnsi="Open Sans"/>
                <w:sz w:val="20"/>
                <w:szCs w:val="20"/>
              </w:rPr>
              <w:t xml:space="preserve"> </w:t>
            </w:r>
            <w:r w:rsidR="00326DBB" w:rsidRPr="00326DBB">
              <w:rPr>
                <w:rFonts w:ascii="Open Sans" w:hAnsi="Open Sans"/>
                <w:sz w:val="20"/>
                <w:szCs w:val="20"/>
              </w:rPr>
              <w:t>286 Leigh Road, Chandlers Ford, Hampshire, SO53 3AU</w:t>
            </w:r>
            <w:r w:rsidR="004D0E73" w:rsidRPr="00326DBB">
              <w:rPr>
                <w:rFonts w:ascii="Open Sans" w:hAnsi="Open Sans"/>
                <w:sz w:val="20"/>
                <w:szCs w:val="20"/>
              </w:rPr>
              <w:br/>
            </w:r>
            <w:r w:rsidR="004D0E73" w:rsidRPr="00326DBB">
              <w:rPr>
                <w:rFonts w:ascii="Open Sans" w:hAnsi="Open Sans"/>
                <w:b/>
                <w:sz w:val="20"/>
                <w:szCs w:val="20"/>
              </w:rPr>
              <w:t>Mobile</w:t>
            </w:r>
            <w:r w:rsidRPr="00326DBB">
              <w:rPr>
                <w:rFonts w:ascii="Open Sans" w:hAnsi="Open Sans"/>
                <w:b/>
                <w:sz w:val="20"/>
                <w:szCs w:val="20"/>
              </w:rPr>
              <w:t>:</w:t>
            </w:r>
            <w:r w:rsidR="004D0E73" w:rsidRPr="00326DBB">
              <w:rPr>
                <w:rFonts w:ascii="Open Sans" w:hAnsi="Open Sans"/>
                <w:sz w:val="20"/>
                <w:szCs w:val="20"/>
              </w:rPr>
              <w:t xml:space="preserve"> </w:t>
            </w:r>
            <w:r w:rsidR="00326DBB" w:rsidRPr="00326DBB">
              <w:rPr>
                <w:rFonts w:ascii="Open Sans" w:hAnsi="Open Sans"/>
                <w:sz w:val="20"/>
                <w:szCs w:val="20"/>
              </w:rPr>
              <w:t>07</w:t>
            </w:r>
            <w:r w:rsidR="00C4132D">
              <w:rPr>
                <w:rFonts w:ascii="Open Sans" w:hAnsi="Open Sans"/>
                <w:sz w:val="20"/>
                <w:szCs w:val="20"/>
              </w:rPr>
              <w:t>491462121</w:t>
            </w:r>
            <w:r w:rsidR="004D0E73" w:rsidRPr="00326DBB">
              <w:rPr>
                <w:rFonts w:ascii="Open Sans" w:hAnsi="Open Sans"/>
                <w:sz w:val="20"/>
                <w:szCs w:val="20"/>
              </w:rPr>
              <w:br/>
            </w:r>
            <w:r w:rsidRPr="00326DBB">
              <w:rPr>
                <w:rFonts w:ascii="Open Sans" w:hAnsi="Open Sans"/>
                <w:b/>
                <w:sz w:val="20"/>
                <w:szCs w:val="20"/>
              </w:rPr>
              <w:t>E</w:t>
            </w:r>
            <w:r w:rsidR="004D0E73" w:rsidRPr="00326DBB">
              <w:rPr>
                <w:rFonts w:ascii="Open Sans" w:hAnsi="Open Sans"/>
                <w:b/>
                <w:sz w:val="20"/>
                <w:szCs w:val="20"/>
              </w:rPr>
              <w:t>mail</w:t>
            </w:r>
            <w:r w:rsidRPr="00326DBB">
              <w:rPr>
                <w:rFonts w:ascii="Open Sans" w:hAnsi="Open Sans"/>
                <w:b/>
                <w:sz w:val="20"/>
                <w:szCs w:val="20"/>
              </w:rPr>
              <w:t>:</w:t>
            </w:r>
            <w:r w:rsidRPr="00326DBB">
              <w:rPr>
                <w:rFonts w:ascii="Open Sans" w:hAnsi="Open Sans"/>
                <w:sz w:val="20"/>
                <w:szCs w:val="20"/>
              </w:rPr>
              <w:t xml:space="preserve"> </w:t>
            </w:r>
            <w:hyperlink r:id="rId9" w:history="1">
              <w:r w:rsidRPr="00326DBB">
                <w:rPr>
                  <w:rStyle w:val="Hyperlink"/>
                  <w:rFonts w:ascii="Open Sans" w:hAnsi="Open Sans"/>
                  <w:sz w:val="20"/>
                  <w:szCs w:val="20"/>
                </w:rPr>
                <w:t>jakepeterlewis@gmail.com</w:t>
              </w:r>
            </w:hyperlink>
            <w:r w:rsidR="004D0E73" w:rsidRPr="00326DBB">
              <w:rPr>
                <w:rFonts w:ascii="Open Sans" w:hAnsi="Open Sans"/>
                <w:sz w:val="20"/>
                <w:szCs w:val="20"/>
              </w:rPr>
              <w:br/>
            </w:r>
            <w:r w:rsidRPr="00326DBB">
              <w:rPr>
                <w:rFonts w:ascii="Open Sans" w:hAnsi="Open Sans"/>
                <w:b/>
                <w:sz w:val="20"/>
                <w:szCs w:val="20"/>
              </w:rPr>
              <w:t xml:space="preserve">LinkedIn: </w:t>
            </w:r>
            <w:hyperlink r:id="rId10" w:history="1">
              <w:r w:rsidRPr="00326DBB">
                <w:rPr>
                  <w:rStyle w:val="Hyperlink"/>
                  <w:rFonts w:ascii="Open Sans" w:hAnsi="Open Sans"/>
                  <w:sz w:val="20"/>
                  <w:szCs w:val="20"/>
                </w:rPr>
                <w:t>https://www.linkedin.com/in/jacob-lewis-8b67a548</w:t>
              </w:r>
            </w:hyperlink>
          </w:p>
        </w:tc>
      </w:tr>
      <w:tr w:rsidR="00A42E20" w:rsidRPr="00326DBB" w14:paraId="18A075A4" w14:textId="77777777" w:rsidTr="00FD474E">
        <w:trPr>
          <w:gridAfter w:val="1"/>
          <w:wAfter w:w="3990" w:type="pct"/>
        </w:trPr>
        <w:tc>
          <w:tcPr>
            <w:tcW w:w="755" w:type="pct"/>
          </w:tcPr>
          <w:p w14:paraId="3FC3761D" w14:textId="69A63CC5" w:rsidR="00A42E20" w:rsidRPr="00326DBB" w:rsidRDefault="00A42E20" w:rsidP="00A42E20">
            <w:pPr>
              <w:pStyle w:val="Heading1"/>
              <w:jc w:val="left"/>
              <w:rPr>
                <w:rFonts w:ascii="Open Sans" w:hAnsi="Open Sans"/>
                <w:color w:val="F79646" w:themeColor="accent6"/>
                <w:sz w:val="22"/>
                <w:szCs w:val="22"/>
              </w:rPr>
            </w:pPr>
          </w:p>
        </w:tc>
        <w:tc>
          <w:tcPr>
            <w:tcW w:w="255" w:type="pct"/>
          </w:tcPr>
          <w:p w14:paraId="48970E0D" w14:textId="77777777" w:rsidR="00A42E20" w:rsidRPr="00326DBB" w:rsidRDefault="00A42E20" w:rsidP="004D0E73">
            <w:pPr>
              <w:rPr>
                <w:rFonts w:ascii="Open Sans" w:hAnsi="Open Sans"/>
                <w:sz w:val="22"/>
              </w:rPr>
            </w:pPr>
          </w:p>
        </w:tc>
      </w:tr>
      <w:tr w:rsidR="00A42E20" w:rsidRPr="00326DBB" w14:paraId="1A3E5CD6" w14:textId="77777777" w:rsidTr="00FD474E">
        <w:trPr>
          <w:gridAfter w:val="1"/>
          <w:wAfter w:w="3990" w:type="pct"/>
        </w:trPr>
        <w:tc>
          <w:tcPr>
            <w:tcW w:w="755" w:type="pct"/>
          </w:tcPr>
          <w:p w14:paraId="5ECDD730" w14:textId="77777777" w:rsidR="00A42E20" w:rsidRPr="00326DBB" w:rsidRDefault="00A42E20" w:rsidP="004D0E73">
            <w:pPr>
              <w:pStyle w:val="SpaceBetween"/>
              <w:rPr>
                <w:rFonts w:ascii="Open Sans" w:hAnsi="Open Sans"/>
                <w:sz w:val="22"/>
              </w:rPr>
            </w:pPr>
          </w:p>
        </w:tc>
        <w:tc>
          <w:tcPr>
            <w:tcW w:w="255" w:type="pct"/>
          </w:tcPr>
          <w:p w14:paraId="19C538A3" w14:textId="77777777" w:rsidR="00A42E20" w:rsidRPr="00326DBB" w:rsidRDefault="00A42E20" w:rsidP="004D0E73">
            <w:pPr>
              <w:pStyle w:val="SpaceBetween"/>
              <w:rPr>
                <w:rFonts w:ascii="Open Sans" w:hAnsi="Open Sans"/>
                <w:sz w:val="22"/>
              </w:rPr>
            </w:pPr>
          </w:p>
        </w:tc>
      </w:tr>
      <w:tr w:rsidR="004D0E73" w:rsidRPr="00326DBB" w14:paraId="04D62A8C" w14:textId="77777777" w:rsidTr="00FD474E">
        <w:tc>
          <w:tcPr>
            <w:tcW w:w="755" w:type="pct"/>
          </w:tcPr>
          <w:p w14:paraId="657C34AA" w14:textId="77777777" w:rsidR="00B31E72" w:rsidRPr="00326DBB" w:rsidRDefault="00B31E72" w:rsidP="004D0E73">
            <w:pPr>
              <w:pStyle w:val="Heading1"/>
              <w:rPr>
                <w:rFonts w:ascii="Open Sans" w:hAnsi="Open Sans"/>
                <w:color w:val="F79646" w:themeColor="accent6"/>
                <w:sz w:val="22"/>
                <w:szCs w:val="22"/>
              </w:rPr>
            </w:pPr>
            <w:r w:rsidRPr="00326DBB">
              <w:rPr>
                <w:rFonts w:ascii="Open Sans" w:hAnsi="Open Sans"/>
                <w:color w:val="F79646" w:themeColor="accent6"/>
                <w:sz w:val="22"/>
                <w:szCs w:val="22"/>
              </w:rPr>
              <w:t>Experience</w:t>
            </w:r>
          </w:p>
        </w:tc>
        <w:tc>
          <w:tcPr>
            <w:tcW w:w="255" w:type="pct"/>
          </w:tcPr>
          <w:p w14:paraId="68FD3D10" w14:textId="77777777" w:rsidR="00B31E72" w:rsidRPr="00326DBB" w:rsidRDefault="00B31E72" w:rsidP="004D0E73">
            <w:pPr>
              <w:rPr>
                <w:rFonts w:ascii="Open Sans" w:hAnsi="Open Sans"/>
                <w:sz w:val="22"/>
              </w:rPr>
            </w:pPr>
          </w:p>
        </w:tc>
        <w:tc>
          <w:tcPr>
            <w:tcW w:w="3990" w:type="pct"/>
          </w:tcPr>
          <w:sdt>
            <w:sdtPr>
              <w:rPr>
                <w:rFonts w:ascii="Open Sans" w:hAnsi="Open Sans"/>
                <w:bCs/>
                <w:color w:val="F79646" w:themeColor="accent6"/>
                <w:sz w:val="22"/>
              </w:rPr>
              <w:id w:val="9459739"/>
              <w:placeholder>
                <w:docPart w:val="994AE7004A8CDC4A8FF8E7F6DCDD31EA"/>
              </w:placeholder>
            </w:sdtPr>
            <w:sdtEndPr>
              <w:rPr>
                <w:bCs w:val="0"/>
              </w:rPr>
            </w:sdtEndPr>
            <w:sdtContent>
              <w:p w14:paraId="561C90D0" w14:textId="380530B4" w:rsidR="00B31E72" w:rsidRPr="00326DBB" w:rsidRDefault="00B31E72" w:rsidP="00DD44A0">
                <w:pPr>
                  <w:pStyle w:val="BodyText"/>
                  <w:rPr>
                    <w:rFonts w:ascii="Open Sans" w:hAnsi="Open Sans"/>
                    <w:sz w:val="22"/>
                  </w:rPr>
                </w:pPr>
                <w:r w:rsidRPr="00326DBB">
                  <w:rPr>
                    <w:rFonts w:ascii="Open Sans" w:hAnsi="Open Sans"/>
                    <w:color w:val="F79646" w:themeColor="accent6"/>
                    <w:sz w:val="22"/>
                  </w:rPr>
                  <w:t>True Local</w:t>
                </w:r>
                <w:r w:rsidR="00524393" w:rsidRPr="00326DBB">
                  <w:rPr>
                    <w:rFonts w:ascii="Open Sans" w:hAnsi="Open Sans"/>
                    <w:color w:val="F79646" w:themeColor="accent6"/>
                    <w:sz w:val="22"/>
                  </w:rPr>
                  <w:t xml:space="preserve"> -</w:t>
                </w:r>
                <w:r w:rsidR="00524393" w:rsidRPr="00326DBB">
                  <w:rPr>
                    <w:rFonts w:ascii="Open Sans" w:hAnsi="Open Sans"/>
                  </w:rPr>
                  <w:t xml:space="preserve"> </w:t>
                </w:r>
                <w:hyperlink r:id="rId11" w:history="1">
                  <w:r w:rsidR="00524393" w:rsidRPr="00326DBB">
                    <w:rPr>
                      <w:rStyle w:val="Hyperlink"/>
                      <w:rFonts w:ascii="Open Sans" w:hAnsi="Open Sans"/>
                      <w:sz w:val="22"/>
                    </w:rPr>
                    <w:t>http://www.truelocal.com.au/</w:t>
                  </w:r>
                </w:hyperlink>
                <w:proofErr w:type="gramStart"/>
                <w:r w:rsidR="00524393" w:rsidRPr="00326DBB">
                  <w:rPr>
                    <w:rFonts w:ascii="Open Sans" w:hAnsi="Open Sans"/>
                    <w:color w:val="F79646" w:themeColor="accent6"/>
                    <w:sz w:val="22"/>
                  </w:rPr>
                  <w:t xml:space="preserve"> </w:t>
                </w:r>
                <w:r w:rsidR="00FD474E" w:rsidRPr="00326DBB">
                  <w:rPr>
                    <w:rFonts w:ascii="Open Sans" w:hAnsi="Open Sans"/>
                    <w:color w:val="F79646" w:themeColor="accent6"/>
                    <w:sz w:val="22"/>
                  </w:rPr>
                  <w:t xml:space="preserve">                  </w:t>
                </w:r>
                <w:r w:rsidR="00326DBB">
                  <w:rPr>
                    <w:rFonts w:ascii="Open Sans" w:hAnsi="Open Sans"/>
                    <w:color w:val="F79646" w:themeColor="accent6"/>
                    <w:sz w:val="22"/>
                  </w:rPr>
                  <w:t xml:space="preserve">             </w:t>
                </w:r>
                <w:r w:rsidR="00FD474E" w:rsidRPr="00326DBB">
                  <w:rPr>
                    <w:rFonts w:ascii="Open Sans" w:hAnsi="Open Sans"/>
                    <w:color w:val="F79646" w:themeColor="accent6"/>
                    <w:sz w:val="22"/>
                  </w:rPr>
                  <w:t>April</w:t>
                </w:r>
                <w:proofErr w:type="gramEnd"/>
                <w:r w:rsidR="00FD474E" w:rsidRPr="00326DBB">
                  <w:rPr>
                    <w:rFonts w:ascii="Open Sans" w:hAnsi="Open Sans"/>
                    <w:color w:val="F79646" w:themeColor="accent6"/>
                    <w:sz w:val="22"/>
                  </w:rPr>
                  <w:t xml:space="preserve"> 2014 – </w:t>
                </w:r>
                <w:r w:rsidR="00326DBB">
                  <w:rPr>
                    <w:rFonts w:ascii="Open Sans" w:hAnsi="Open Sans"/>
                    <w:color w:val="F79646" w:themeColor="accent6"/>
                    <w:sz w:val="22"/>
                  </w:rPr>
                  <w:t>May 2017</w:t>
                </w:r>
                <w:r w:rsidR="00FD474E" w:rsidRPr="00326DBB">
                  <w:rPr>
                    <w:rFonts w:ascii="Open Sans" w:hAnsi="Open Sans"/>
                    <w:color w:val="F79646" w:themeColor="accent6"/>
                    <w:sz w:val="22"/>
                  </w:rPr>
                  <w:br/>
                </w:r>
                <w:r w:rsidR="00397E32" w:rsidRPr="00326DBB">
                  <w:rPr>
                    <w:rFonts w:ascii="Open Sans" w:hAnsi="Open Sans"/>
                    <w:b/>
                    <w:color w:val="F79646" w:themeColor="accent6"/>
                    <w:sz w:val="22"/>
                  </w:rPr>
                  <w:t>Front-end Developer</w:t>
                </w:r>
                <w:r w:rsidR="004D0E73" w:rsidRPr="00326DBB">
                  <w:rPr>
                    <w:rFonts w:ascii="Open Sans" w:hAnsi="Open Sans"/>
                    <w:b/>
                    <w:color w:val="F79646" w:themeColor="accent6"/>
                    <w:sz w:val="22"/>
                  </w:rPr>
                  <w:t xml:space="preserve">                                                                     </w:t>
                </w:r>
              </w:p>
            </w:sdtContent>
          </w:sdt>
          <w:sdt>
            <w:sdtPr>
              <w:rPr>
                <w:rFonts w:ascii="Open Sans" w:hAnsi="Open Sans"/>
                <w:sz w:val="22"/>
              </w:rPr>
              <w:id w:val="9459741"/>
              <w:placeholder>
                <w:docPart w:val="E672F98987DC564B8E20C1990DC04855"/>
              </w:placeholder>
            </w:sdtPr>
            <w:sdtContent>
              <w:p w14:paraId="20EC5B06" w14:textId="77777777" w:rsidR="002E7E9F" w:rsidRPr="00326DBB" w:rsidRDefault="002E7E9F" w:rsidP="004D0E73">
                <w:pPr>
                  <w:pStyle w:val="BodyText"/>
                  <w:rPr>
                    <w:rFonts w:ascii="Open Sans" w:hAnsi="Open Sans"/>
                    <w:sz w:val="22"/>
                  </w:rPr>
                </w:pPr>
                <w:r w:rsidRPr="00326DBB">
                  <w:rPr>
                    <w:rFonts w:ascii="Open Sans" w:hAnsi="Open Sans"/>
                    <w:sz w:val="22"/>
                  </w:rPr>
                  <w:t>Front-end developer in the tech team mainly working on the main True Local website, as well as other applications which help support the True Local website.</w:t>
                </w:r>
              </w:p>
              <w:p w14:paraId="266CB864" w14:textId="77777777" w:rsidR="00C129BF" w:rsidRPr="00326DBB" w:rsidRDefault="002E7E9F" w:rsidP="004D0E73">
                <w:pPr>
                  <w:pStyle w:val="BodyText"/>
                  <w:rPr>
                    <w:rFonts w:ascii="Open Sans" w:hAnsi="Open Sans"/>
                    <w:sz w:val="22"/>
                  </w:rPr>
                </w:pPr>
                <w:r w:rsidRPr="00326DBB">
                  <w:rPr>
                    <w:rFonts w:ascii="Open Sans" w:hAnsi="Open Sans"/>
                    <w:sz w:val="22"/>
                  </w:rPr>
                  <w:t>I acted as a team lead during the re-development phase</w:t>
                </w:r>
                <w:r w:rsidR="00AF21D3" w:rsidRPr="00326DBB">
                  <w:rPr>
                    <w:rFonts w:ascii="Open Sans" w:hAnsi="Open Sans"/>
                    <w:sz w:val="22"/>
                  </w:rPr>
                  <w:t xml:space="preserve"> of the main website. We had developers on-site and outsourced, I would mentor, perform code reviews and give vital feedback to them. I collaborated very closely with the UX/UI designers making sure the final visuals were semantically sound and were at a good standard to hand over to developers. I would also create prototypes to help the developers understand the animations t</w:t>
                </w:r>
                <w:bookmarkStart w:id="0" w:name="_GoBack"/>
                <w:bookmarkEnd w:id="0"/>
                <w:r w:rsidR="00AF21D3" w:rsidRPr="00326DBB">
                  <w:rPr>
                    <w:rFonts w:ascii="Open Sans" w:hAnsi="Open Sans"/>
                    <w:sz w:val="22"/>
                  </w:rPr>
                  <w:t>hat the UX/UI designers and me had envisioned. As well as acting as the lead developer I also developed a lot of the new website myself, I worked very closely with the back-end developers, producers and product managers to understand business requirements</w:t>
                </w:r>
                <w:r w:rsidR="00C129BF" w:rsidRPr="00326DBB">
                  <w:rPr>
                    <w:rFonts w:ascii="Open Sans" w:hAnsi="Open Sans"/>
                    <w:sz w:val="22"/>
                  </w:rPr>
                  <w:t xml:space="preserve">. </w:t>
                </w:r>
              </w:p>
              <w:p w14:paraId="33EAAB8C" w14:textId="77777777" w:rsidR="006C70D2" w:rsidRPr="00326DBB" w:rsidRDefault="00C129BF" w:rsidP="004D0E73">
                <w:pPr>
                  <w:pStyle w:val="BodyText"/>
                  <w:rPr>
                    <w:rFonts w:ascii="Open Sans" w:hAnsi="Open Sans"/>
                    <w:sz w:val="22"/>
                  </w:rPr>
                </w:pPr>
                <w:r w:rsidRPr="00326DBB">
                  <w:rPr>
                    <w:rFonts w:ascii="Open Sans" w:hAnsi="Open Sans"/>
                    <w:sz w:val="22"/>
                  </w:rPr>
                  <w:t xml:space="preserve">The website is built using HTML, CSS (LESS), </w:t>
                </w:r>
                <w:proofErr w:type="spellStart"/>
                <w:r w:rsidRPr="00326DBB">
                  <w:rPr>
                    <w:rFonts w:ascii="Open Sans" w:hAnsi="Open Sans"/>
                    <w:sz w:val="22"/>
                  </w:rPr>
                  <w:t>AngularJS</w:t>
                </w:r>
                <w:proofErr w:type="spellEnd"/>
                <w:r w:rsidRPr="00326DBB">
                  <w:rPr>
                    <w:rFonts w:ascii="Open Sans" w:hAnsi="Open Sans"/>
                    <w:sz w:val="22"/>
                  </w:rPr>
                  <w:t xml:space="preserve"> and the backend API in JAVA. I worked a lot on the HTML and CSS side of the website, always coding to the latest standards, clean, readable and modular. I liked to focus on the animations (transitions) of elements, to make the experience of the user seamless and smooth. I also worked on the </w:t>
                </w:r>
                <w:proofErr w:type="spellStart"/>
                <w:r w:rsidRPr="00326DBB">
                  <w:rPr>
                    <w:rFonts w:ascii="Open Sans" w:hAnsi="Open Sans"/>
                    <w:sz w:val="22"/>
                  </w:rPr>
                  <w:t>AngularJS</w:t>
                </w:r>
                <w:proofErr w:type="spellEnd"/>
                <w:r w:rsidRPr="00326DBB">
                  <w:rPr>
                    <w:rFonts w:ascii="Open Sans" w:hAnsi="Open Sans"/>
                    <w:sz w:val="22"/>
                  </w:rPr>
                  <w:t xml:space="preserve"> side of the website, working with controllers, services, directives and the views.</w:t>
                </w:r>
                <w:r w:rsidR="006C70D2" w:rsidRPr="00326DBB">
                  <w:rPr>
                    <w:rFonts w:ascii="Open Sans" w:hAnsi="Open Sans"/>
                    <w:sz w:val="22"/>
                  </w:rPr>
                  <w:t xml:space="preserve"> I worked with the tech lead and other back-end developers to make SPA fully working across the site with the view to continue the SEO of the website.</w:t>
                </w:r>
              </w:p>
              <w:p w14:paraId="3A2A49AD" w14:textId="77777777" w:rsidR="00326DBB" w:rsidRDefault="006C70D2" w:rsidP="004D0E73">
                <w:pPr>
                  <w:pStyle w:val="BodyText"/>
                  <w:rPr>
                    <w:rFonts w:ascii="Open Sans" w:hAnsi="Open Sans"/>
                    <w:sz w:val="22"/>
                  </w:rPr>
                </w:pPr>
                <w:r w:rsidRPr="00326DBB">
                  <w:rPr>
                    <w:rFonts w:ascii="Open Sans" w:hAnsi="Open Sans"/>
                    <w:sz w:val="22"/>
                  </w:rPr>
                  <w:t>The True Local team is agile (2 week sprints) and has taken the approach of the ‘</w:t>
                </w:r>
                <w:proofErr w:type="spellStart"/>
                <w:r w:rsidRPr="00326DBB">
                  <w:rPr>
                    <w:rFonts w:ascii="Open Sans" w:hAnsi="Open Sans"/>
                    <w:sz w:val="22"/>
                  </w:rPr>
                  <w:t>Spotify</w:t>
                </w:r>
                <w:proofErr w:type="spellEnd"/>
                <w:r w:rsidRPr="00326DBB">
                  <w:rPr>
                    <w:rFonts w:ascii="Open Sans" w:hAnsi="Open Sans"/>
                    <w:sz w:val="22"/>
                  </w:rPr>
                  <w:t xml:space="preserve">’ model, many small fully integrated teams with in the business. We would have daily stand-ups, sprint planning, card estimations, </w:t>
                </w:r>
                <w:proofErr w:type="gramStart"/>
                <w:r w:rsidRPr="00326DBB">
                  <w:rPr>
                    <w:rFonts w:ascii="Open Sans" w:hAnsi="Open Sans"/>
                    <w:sz w:val="22"/>
                  </w:rPr>
                  <w:t>retrospectives</w:t>
                </w:r>
                <w:proofErr w:type="gramEnd"/>
                <w:r w:rsidRPr="00326DBB">
                  <w:rPr>
                    <w:rFonts w:ascii="Open Sans" w:hAnsi="Open Sans"/>
                    <w:sz w:val="22"/>
                  </w:rPr>
                  <w:t xml:space="preserve"> and show off sessions. CI was in full affect, generally releasing twice a week. We used </w:t>
                </w:r>
                <w:proofErr w:type="spellStart"/>
                <w:r w:rsidRPr="00326DBB">
                  <w:rPr>
                    <w:rFonts w:ascii="Open Sans" w:hAnsi="Open Sans"/>
                    <w:sz w:val="22"/>
                  </w:rPr>
                  <w:t>Git</w:t>
                </w:r>
                <w:proofErr w:type="spellEnd"/>
                <w:r w:rsidRPr="00326DBB">
                  <w:rPr>
                    <w:rFonts w:ascii="Open Sans" w:hAnsi="Open Sans"/>
                    <w:sz w:val="22"/>
                  </w:rPr>
                  <w:t xml:space="preserve">, </w:t>
                </w:r>
                <w:proofErr w:type="spellStart"/>
                <w:r w:rsidRPr="00326DBB">
                  <w:rPr>
                    <w:rFonts w:ascii="Open Sans" w:hAnsi="Open Sans"/>
                    <w:sz w:val="22"/>
                  </w:rPr>
                  <w:t>Bitbucket</w:t>
                </w:r>
                <w:proofErr w:type="spellEnd"/>
                <w:r w:rsidRPr="00326DBB">
                  <w:rPr>
                    <w:rFonts w:ascii="Open Sans" w:hAnsi="Open Sans"/>
                    <w:sz w:val="22"/>
                  </w:rPr>
                  <w:t xml:space="preserve">, </w:t>
                </w:r>
                <w:proofErr w:type="spellStart"/>
                <w:r w:rsidRPr="00326DBB">
                  <w:rPr>
                    <w:rFonts w:ascii="Open Sans" w:hAnsi="Open Sans"/>
                    <w:sz w:val="22"/>
                  </w:rPr>
                  <w:t>Jira</w:t>
                </w:r>
                <w:proofErr w:type="spellEnd"/>
                <w:r w:rsidRPr="00326DBB">
                  <w:rPr>
                    <w:rFonts w:ascii="Open Sans" w:hAnsi="Open Sans"/>
                    <w:sz w:val="22"/>
                  </w:rPr>
                  <w:t>, Bamboo and slack to help us with releasing and development.</w:t>
                </w:r>
              </w:p>
              <w:p w14:paraId="105277CC" w14:textId="77777777" w:rsidR="00326DBB" w:rsidRDefault="00326DBB" w:rsidP="004D0E73">
                <w:pPr>
                  <w:pStyle w:val="BodyText"/>
                  <w:rPr>
                    <w:rFonts w:ascii="Open Sans" w:hAnsi="Open Sans"/>
                    <w:sz w:val="22"/>
                  </w:rPr>
                </w:pPr>
              </w:p>
              <w:p w14:paraId="3F500094" w14:textId="77777777" w:rsidR="00326DBB" w:rsidRPr="00326DBB" w:rsidRDefault="00326DBB" w:rsidP="00326DBB">
                <w:pPr>
                  <w:pStyle w:val="Heading2"/>
                  <w:rPr>
                    <w:rFonts w:ascii="Open Sans" w:hAnsi="Open Sans"/>
                    <w:color w:val="F79646" w:themeColor="accent6"/>
                    <w:sz w:val="22"/>
                    <w:szCs w:val="22"/>
                  </w:rPr>
                </w:pPr>
                <w:sdt>
                  <w:sdtPr>
                    <w:rPr>
                      <w:rFonts w:ascii="Open Sans" w:hAnsi="Open Sans"/>
                      <w:color w:val="F79646" w:themeColor="accent6"/>
                      <w:sz w:val="22"/>
                      <w:szCs w:val="22"/>
                    </w:rPr>
                    <w:id w:val="-41443713"/>
                    <w:placeholder>
                      <w:docPart w:val="DD93145CAF16E041BFAB25ECF03D423C"/>
                    </w:placeholder>
                  </w:sdtPr>
                  <w:sdtContent>
                    <w:r w:rsidRPr="00326DBB">
                      <w:rPr>
                        <w:rFonts w:ascii="Open Sans" w:hAnsi="Open Sans"/>
                        <w:color w:val="F79646" w:themeColor="accent6"/>
                        <w:sz w:val="22"/>
                        <w:szCs w:val="22"/>
                      </w:rPr>
                      <w:t xml:space="preserve">Your Class - </w:t>
                    </w:r>
                    <w:hyperlink r:id="rId12" w:history="1">
                      <w:r w:rsidRPr="00326DBB">
                        <w:rPr>
                          <w:rStyle w:val="Hyperlink"/>
                          <w:rFonts w:ascii="Open Sans" w:hAnsi="Open Sans"/>
                          <w:sz w:val="22"/>
                          <w:szCs w:val="22"/>
                        </w:rPr>
                        <w:t>http://yourclass.co/</w:t>
                      </w:r>
                    </w:hyperlink>
                    <w:proofErr w:type="gramStart"/>
                    <w:r w:rsidRPr="00326DBB">
                      <w:rPr>
                        <w:rFonts w:ascii="Open Sans" w:hAnsi="Open Sans"/>
                        <w:color w:val="F79646" w:themeColor="accent6"/>
                        <w:sz w:val="22"/>
                        <w:szCs w:val="22"/>
                      </w:rPr>
                      <w:t xml:space="preserve">                </w:t>
                    </w:r>
                    <w:r>
                      <w:rPr>
                        <w:rFonts w:ascii="Open Sans" w:hAnsi="Open Sans"/>
                        <w:color w:val="F79646" w:themeColor="accent6"/>
                        <w:sz w:val="22"/>
                        <w:szCs w:val="22"/>
                      </w:rPr>
                      <w:t xml:space="preserve">                         </w:t>
                    </w:r>
                    <w:r w:rsidRPr="00326DBB">
                      <w:rPr>
                        <w:rFonts w:ascii="Open Sans" w:hAnsi="Open Sans"/>
                        <w:color w:val="F79646" w:themeColor="accent6"/>
                        <w:sz w:val="22"/>
                        <w:szCs w:val="22"/>
                      </w:rPr>
                      <w:t>January</w:t>
                    </w:r>
                    <w:proofErr w:type="gramEnd"/>
                    <w:r w:rsidRPr="00326DBB">
                      <w:rPr>
                        <w:rFonts w:ascii="Open Sans" w:hAnsi="Open Sans"/>
                        <w:color w:val="F79646" w:themeColor="accent6"/>
                        <w:sz w:val="22"/>
                        <w:szCs w:val="22"/>
                      </w:rPr>
                      <w:t xml:space="preserve"> 2016 – </w:t>
                    </w:r>
                    <w:r>
                      <w:rPr>
                        <w:rFonts w:ascii="Open Sans" w:hAnsi="Open Sans"/>
                        <w:color w:val="F79646" w:themeColor="accent6"/>
                        <w:sz w:val="22"/>
                        <w:szCs w:val="22"/>
                      </w:rPr>
                      <w:t>March 2017</w:t>
                    </w:r>
                    <w:r w:rsidRPr="00326DBB">
                      <w:rPr>
                        <w:rFonts w:ascii="Open Sans" w:hAnsi="Open Sans"/>
                        <w:color w:val="F79646" w:themeColor="accent6"/>
                        <w:sz w:val="22"/>
                        <w:szCs w:val="22"/>
                      </w:rPr>
                      <w:br/>
                    </w:r>
                    <w:r w:rsidRPr="00326DBB">
                      <w:rPr>
                        <w:rFonts w:ascii="Open Sans" w:hAnsi="Open Sans"/>
                        <w:b/>
                        <w:color w:val="F79646" w:themeColor="accent6"/>
                        <w:sz w:val="22"/>
                        <w:szCs w:val="22"/>
                      </w:rPr>
                      <w:t>Co-Founder - CTO</w:t>
                    </w:r>
                  </w:sdtContent>
                </w:sdt>
              </w:p>
              <w:p w14:paraId="7B33164A" w14:textId="77777777" w:rsidR="00326DBB" w:rsidRPr="00326DBB" w:rsidRDefault="00326DBB" w:rsidP="00326DBB">
                <w:pPr>
                  <w:rPr>
                    <w:rFonts w:ascii="Open Sans" w:eastAsia="Times New Roman" w:hAnsi="Open Sans" w:cs="Times New Roman"/>
                    <w:color w:val="7F7F7F" w:themeColor="text1" w:themeTint="80"/>
                    <w:sz w:val="22"/>
                    <w:shd w:val="clear" w:color="auto" w:fill="FFFFFF"/>
                    <w:lang w:val="en-AU"/>
                  </w:rPr>
                </w:pPr>
                <w:r w:rsidRPr="00326DBB">
                  <w:rPr>
                    <w:rFonts w:ascii="Open Sans" w:hAnsi="Open Sans"/>
                    <w:color w:val="7F7F7F" w:themeColor="text1" w:themeTint="80"/>
                    <w:sz w:val="22"/>
                  </w:rPr>
                  <w:t>Your Class is a startup that I co-</w:t>
                </w:r>
                <w:proofErr w:type="gramStart"/>
                <w:r w:rsidRPr="00326DBB">
                  <w:rPr>
                    <w:rFonts w:ascii="Open Sans" w:hAnsi="Open Sans"/>
                    <w:color w:val="7F7F7F" w:themeColor="text1" w:themeTint="80"/>
                    <w:sz w:val="22"/>
                  </w:rPr>
                  <w:t>founded,</w:t>
                </w:r>
                <w:proofErr w:type="gramEnd"/>
                <w:r w:rsidRPr="00326DBB">
                  <w:rPr>
                    <w:rFonts w:ascii="Open Sans" w:hAnsi="Open Sans"/>
                    <w:color w:val="7F7F7F" w:themeColor="text1" w:themeTint="80"/>
                    <w:sz w:val="22"/>
                  </w:rPr>
                  <w:t xml:space="preserve"> </w:t>
                </w:r>
                <w:r w:rsidRPr="00326DBB">
                  <w:rPr>
                    <w:rFonts w:ascii="Open Sans" w:eastAsia="Times New Roman" w:hAnsi="Open Sans" w:cs="Times New Roman"/>
                    <w:color w:val="7F7F7F" w:themeColor="text1" w:themeTint="80"/>
                    <w:sz w:val="22"/>
                    <w:shd w:val="clear" w:color="auto" w:fill="FFFFFF"/>
                    <w:lang w:val="en-AU"/>
                  </w:rPr>
                  <w:t>it is an online platform that enables anyone to list, find, book and review offline (in-person) classes.</w:t>
                </w:r>
              </w:p>
              <w:p w14:paraId="71EAFDA1" w14:textId="77777777" w:rsidR="00326DBB" w:rsidRPr="00326DBB" w:rsidRDefault="00326DBB" w:rsidP="00326DBB">
                <w:pPr>
                  <w:rPr>
                    <w:rFonts w:ascii="Open Sans" w:eastAsia="Times New Roman" w:hAnsi="Open Sans" w:cs="Times New Roman"/>
                    <w:color w:val="7F7F7F" w:themeColor="text1" w:themeTint="80"/>
                    <w:sz w:val="22"/>
                    <w:shd w:val="clear" w:color="auto" w:fill="FFFFFF"/>
                    <w:lang w:val="en-AU"/>
                  </w:rPr>
                </w:pPr>
              </w:p>
              <w:p w14:paraId="5F11074B" w14:textId="77777777" w:rsidR="00326DBB" w:rsidRPr="00326DBB" w:rsidRDefault="00326DBB" w:rsidP="00326DBB">
                <w:pPr>
                  <w:pStyle w:val="BodyText"/>
                  <w:rPr>
                    <w:rFonts w:ascii="Open Sans" w:hAnsi="Open Sans"/>
                    <w:sz w:val="22"/>
                  </w:rPr>
                </w:pPr>
                <w:r w:rsidRPr="00326DBB">
                  <w:rPr>
                    <w:rFonts w:ascii="Open Sans" w:hAnsi="Open Sans"/>
                    <w:sz w:val="22"/>
                  </w:rPr>
                  <w:t xml:space="preserve">My first main focus was branding the company; I created the logo, choose fonts, </w:t>
                </w:r>
                <w:proofErr w:type="spellStart"/>
                <w:r w:rsidRPr="00326DBB">
                  <w:rPr>
                    <w:rFonts w:ascii="Open Sans" w:hAnsi="Open Sans"/>
                    <w:sz w:val="22"/>
                  </w:rPr>
                  <w:lastRenderedPageBreak/>
                  <w:t>colours</w:t>
                </w:r>
                <w:proofErr w:type="spellEnd"/>
                <w:r w:rsidRPr="00326DBB">
                  <w:rPr>
                    <w:rFonts w:ascii="Open Sans" w:hAnsi="Open Sans"/>
                    <w:sz w:val="22"/>
                  </w:rPr>
                  <w:t xml:space="preserve"> and helped with the messaging that our company would use. I also designed the business cards, flyers and our pitch deck.</w:t>
                </w:r>
              </w:p>
              <w:p w14:paraId="2B51A130" w14:textId="77777777" w:rsidR="00326DBB" w:rsidRPr="00326DBB" w:rsidRDefault="00326DBB" w:rsidP="00326DBB">
                <w:pPr>
                  <w:pStyle w:val="BodyText"/>
                  <w:rPr>
                    <w:rFonts w:ascii="Open Sans" w:hAnsi="Open Sans"/>
                    <w:sz w:val="22"/>
                  </w:rPr>
                </w:pPr>
                <w:r w:rsidRPr="00326DBB">
                  <w:rPr>
                    <w:rFonts w:ascii="Open Sans" w:hAnsi="Open Sans"/>
                    <w:sz w:val="22"/>
                  </w:rPr>
                  <w:t xml:space="preserve">I have been integral with every stage of the website development; I created wireframes to help determine our MVP, I created high res designs of the website, briefed and managed the back end team who created the API, I personally developed the front end using </w:t>
                </w:r>
                <w:proofErr w:type="spellStart"/>
                <w:r w:rsidRPr="00326DBB">
                  <w:rPr>
                    <w:rFonts w:ascii="Open Sans" w:hAnsi="Open Sans"/>
                    <w:sz w:val="22"/>
                  </w:rPr>
                  <w:t>AngularJS</w:t>
                </w:r>
                <w:proofErr w:type="spellEnd"/>
                <w:r w:rsidRPr="00326DBB">
                  <w:rPr>
                    <w:rFonts w:ascii="Open Sans" w:hAnsi="Open Sans"/>
                    <w:sz w:val="22"/>
                  </w:rPr>
                  <w:t xml:space="preserve"> and a custom SCSS </w:t>
                </w:r>
                <w:proofErr w:type="spellStart"/>
                <w:r w:rsidRPr="00326DBB">
                  <w:rPr>
                    <w:rFonts w:ascii="Open Sans" w:hAnsi="Open Sans"/>
                    <w:sz w:val="22"/>
                  </w:rPr>
                  <w:t>stylesheet</w:t>
                </w:r>
                <w:proofErr w:type="spellEnd"/>
                <w:r w:rsidRPr="00326DBB">
                  <w:rPr>
                    <w:rFonts w:ascii="Open Sans" w:hAnsi="Open Sans"/>
                    <w:sz w:val="22"/>
                  </w:rPr>
                  <w:t>. If you want access to the current development site then let me know, ill be happy to give it to you.</w:t>
                </w:r>
              </w:p>
              <w:p w14:paraId="75A17937" w14:textId="77777777" w:rsidR="00326DBB" w:rsidRPr="00326DBB" w:rsidRDefault="00326DBB" w:rsidP="00326DBB">
                <w:pPr>
                  <w:pStyle w:val="BodyText"/>
                  <w:rPr>
                    <w:rFonts w:ascii="Open Sans" w:hAnsi="Open Sans"/>
                    <w:sz w:val="22"/>
                  </w:rPr>
                </w:pPr>
                <w:r w:rsidRPr="00326DBB">
                  <w:rPr>
                    <w:rFonts w:ascii="Open Sans" w:hAnsi="Open Sans"/>
                    <w:sz w:val="22"/>
                  </w:rPr>
                  <w:t xml:space="preserve">I also designed and developed the landing page, which has been helping us gain interest before the MVP has been </w:t>
                </w:r>
                <w:proofErr w:type="spellStart"/>
                <w:r w:rsidRPr="00326DBB">
                  <w:rPr>
                    <w:rFonts w:ascii="Open Sans" w:hAnsi="Open Sans"/>
                    <w:sz w:val="22"/>
                  </w:rPr>
                  <w:t>finalised</w:t>
                </w:r>
                <w:proofErr w:type="spellEnd"/>
                <w:r w:rsidRPr="00326DBB">
                  <w:rPr>
                    <w:rFonts w:ascii="Open Sans" w:hAnsi="Open Sans"/>
                    <w:sz w:val="22"/>
                  </w:rPr>
                  <w:t>.</w:t>
                </w:r>
              </w:p>
              <w:p w14:paraId="4CC3DDD2" w14:textId="4EB41775" w:rsidR="00B31E72" w:rsidRPr="00326DBB" w:rsidRDefault="00326DBB" w:rsidP="00326DBB">
                <w:pPr>
                  <w:pStyle w:val="BodyText"/>
                  <w:rPr>
                    <w:rFonts w:ascii="Open Sans" w:hAnsi="Open Sans"/>
                    <w:sz w:val="22"/>
                  </w:rPr>
                </w:pPr>
                <w:r w:rsidRPr="00326DBB">
                  <w:rPr>
                    <w:rFonts w:ascii="Open Sans" w:hAnsi="Open Sans"/>
                    <w:sz w:val="22"/>
                  </w:rPr>
                  <w:t>We are still working on Your Class, but have decided to work on it in our spare time whilst continuing to progress our careers.</w:t>
                </w:r>
                <w:r w:rsidR="006C70D2" w:rsidRPr="00326DBB">
                  <w:rPr>
                    <w:rFonts w:ascii="Open Sans" w:hAnsi="Open Sans"/>
                    <w:sz w:val="22"/>
                  </w:rPr>
                  <w:br/>
                </w:r>
              </w:p>
            </w:sdtContent>
          </w:sdt>
          <w:p w14:paraId="11219177" w14:textId="695834BE" w:rsidR="00B31E72" w:rsidRPr="00326DBB" w:rsidRDefault="00326DBB" w:rsidP="004D0E73">
            <w:pPr>
              <w:pStyle w:val="Heading2"/>
              <w:rPr>
                <w:rFonts w:ascii="Open Sans" w:hAnsi="Open Sans"/>
                <w:color w:val="F79646" w:themeColor="accent6"/>
                <w:sz w:val="22"/>
                <w:szCs w:val="22"/>
              </w:rPr>
            </w:pPr>
            <w:sdt>
              <w:sdtPr>
                <w:rPr>
                  <w:rFonts w:ascii="Open Sans" w:hAnsi="Open Sans"/>
                  <w:sz w:val="22"/>
                  <w:szCs w:val="22"/>
                </w:rPr>
                <w:id w:val="8394785"/>
                <w:placeholder>
                  <w:docPart w:val="8D4CACE1CB941B4A9012A28BD66C0E18"/>
                </w:placeholder>
              </w:sdtPr>
              <w:sdtContent>
                <w:r w:rsidR="00B31E72" w:rsidRPr="00326DBB">
                  <w:rPr>
                    <w:rFonts w:ascii="Open Sans" w:hAnsi="Open Sans"/>
                    <w:color w:val="F79646" w:themeColor="accent6"/>
                    <w:sz w:val="22"/>
                    <w:szCs w:val="22"/>
                  </w:rPr>
                  <w:t>Frank Digital</w:t>
                </w:r>
                <w:r w:rsidR="00FD474E" w:rsidRPr="00326DBB">
                  <w:rPr>
                    <w:rFonts w:ascii="Open Sans" w:hAnsi="Open Sans"/>
                    <w:color w:val="F79646" w:themeColor="accent6"/>
                    <w:sz w:val="22"/>
                    <w:szCs w:val="22"/>
                  </w:rPr>
                  <w:t xml:space="preserve">                                                                        </w:t>
                </w:r>
                <w:r>
                  <w:rPr>
                    <w:rFonts w:ascii="Open Sans" w:hAnsi="Open Sans"/>
                    <w:color w:val="F79646" w:themeColor="accent6"/>
                    <w:sz w:val="22"/>
                    <w:szCs w:val="22"/>
                  </w:rPr>
                  <w:t xml:space="preserve">        </w:t>
                </w:r>
                <w:r w:rsidR="00FD474E" w:rsidRPr="00326DBB">
                  <w:rPr>
                    <w:rFonts w:ascii="Open Sans" w:hAnsi="Open Sans"/>
                    <w:color w:val="F79646" w:themeColor="accent6"/>
                    <w:sz w:val="22"/>
                    <w:szCs w:val="22"/>
                  </w:rPr>
                  <w:t>July 2013 – January 2014</w:t>
                </w:r>
              </w:sdtContent>
            </w:sdt>
            <w:r w:rsidR="00FD474E" w:rsidRPr="00326DBB">
              <w:rPr>
                <w:rFonts w:ascii="Open Sans" w:hAnsi="Open Sans"/>
                <w:color w:val="F79646" w:themeColor="accent6"/>
                <w:sz w:val="22"/>
                <w:szCs w:val="22"/>
              </w:rPr>
              <w:br/>
            </w:r>
            <w:r w:rsidR="00FD474E" w:rsidRPr="00326DBB">
              <w:rPr>
                <w:rFonts w:ascii="Open Sans" w:hAnsi="Open Sans"/>
                <w:b/>
                <w:color w:val="F79646" w:themeColor="accent6"/>
                <w:sz w:val="22"/>
                <w:szCs w:val="22"/>
              </w:rPr>
              <w:t>Front-end Developer</w:t>
            </w:r>
          </w:p>
          <w:sdt>
            <w:sdtPr>
              <w:rPr>
                <w:rFonts w:ascii="Open Sans" w:hAnsi="Open Sans"/>
                <w:sz w:val="22"/>
              </w:rPr>
              <w:id w:val="8394786"/>
              <w:placeholder>
                <w:docPart w:val="4333D9448D6B1C4E8E5C8CF61B454F35"/>
              </w:placeholder>
            </w:sdtPr>
            <w:sdtContent>
              <w:p w14:paraId="4FD64358" w14:textId="77777777" w:rsidR="006C70D2" w:rsidRPr="00326DBB" w:rsidRDefault="006C70D2" w:rsidP="004D0E73">
                <w:pPr>
                  <w:pStyle w:val="BodyText"/>
                  <w:rPr>
                    <w:rFonts w:ascii="Open Sans" w:hAnsi="Open Sans"/>
                    <w:sz w:val="22"/>
                  </w:rPr>
                </w:pPr>
                <w:r w:rsidRPr="00326DBB">
                  <w:rPr>
                    <w:rFonts w:ascii="Open Sans" w:hAnsi="Open Sans"/>
                    <w:sz w:val="22"/>
                  </w:rPr>
                  <w:t xml:space="preserve">At Frank Digital I worked as a Front-End Web Developer, working on Websites and Apps. I worked on various projects from basic static Websites, </w:t>
                </w:r>
                <w:proofErr w:type="spellStart"/>
                <w:r w:rsidRPr="00326DBB">
                  <w:rPr>
                    <w:rFonts w:ascii="Open Sans" w:hAnsi="Open Sans"/>
                    <w:sz w:val="22"/>
                  </w:rPr>
                  <w:t>WordPress</w:t>
                </w:r>
                <w:proofErr w:type="spellEnd"/>
                <w:r w:rsidRPr="00326DBB">
                  <w:rPr>
                    <w:rFonts w:ascii="Open Sans" w:hAnsi="Open Sans"/>
                    <w:sz w:val="22"/>
                  </w:rPr>
                  <w:t xml:space="preserve"> Websites, Drupal Websites, Data driven Websites and Web </w:t>
                </w:r>
                <w:proofErr w:type="spellStart"/>
                <w:r w:rsidRPr="00326DBB">
                  <w:rPr>
                    <w:rFonts w:ascii="Open Sans" w:hAnsi="Open Sans"/>
                    <w:sz w:val="22"/>
                  </w:rPr>
                  <w:t>iPad</w:t>
                </w:r>
                <w:proofErr w:type="spellEnd"/>
                <w:r w:rsidRPr="00326DBB">
                  <w:rPr>
                    <w:rFonts w:ascii="Open Sans" w:hAnsi="Open Sans"/>
                    <w:sz w:val="22"/>
                  </w:rPr>
                  <w:t xml:space="preserve"> Applications. I worked with a lot of big clients these include: Nickelodeon, </w:t>
                </w:r>
                <w:proofErr w:type="spellStart"/>
                <w:r w:rsidRPr="00326DBB">
                  <w:rPr>
                    <w:rFonts w:ascii="Open Sans" w:hAnsi="Open Sans"/>
                    <w:sz w:val="22"/>
                  </w:rPr>
                  <w:t>Foxtel</w:t>
                </w:r>
                <w:proofErr w:type="spellEnd"/>
                <w:r w:rsidRPr="00326DBB">
                  <w:rPr>
                    <w:rFonts w:ascii="Open Sans" w:hAnsi="Open Sans"/>
                    <w:sz w:val="22"/>
                  </w:rPr>
                  <w:t xml:space="preserve">, P&amp;O Cruises, The GPT Group, </w:t>
                </w:r>
                <w:r w:rsidRPr="00326DBB">
                  <w:rPr>
                    <w:rFonts w:ascii="Times New Roman" w:hAnsi="Times New Roman" w:cs="Times New Roman"/>
                    <w:sz w:val="22"/>
                  </w:rPr>
                  <w:t>‎</w:t>
                </w:r>
                <w:proofErr w:type="spellStart"/>
                <w:r w:rsidRPr="00326DBB">
                  <w:rPr>
                    <w:rFonts w:ascii="Open Sans" w:hAnsi="Open Sans"/>
                    <w:sz w:val="22"/>
                  </w:rPr>
                  <w:t>A'kin</w:t>
                </w:r>
                <w:proofErr w:type="spellEnd"/>
                <w:r w:rsidRPr="00326DBB">
                  <w:rPr>
                    <w:rFonts w:ascii="Open Sans" w:hAnsi="Open Sans"/>
                    <w:sz w:val="22"/>
                  </w:rPr>
                  <w:t xml:space="preserve">, ILVE, De Dietrich and </w:t>
                </w:r>
                <w:proofErr w:type="spellStart"/>
                <w:r w:rsidRPr="00326DBB">
                  <w:rPr>
                    <w:rFonts w:ascii="Open Sans" w:hAnsi="Open Sans"/>
                    <w:sz w:val="22"/>
                  </w:rPr>
                  <w:t>Eurolinx</w:t>
                </w:r>
                <w:proofErr w:type="spellEnd"/>
                <w:r w:rsidRPr="00326DBB">
                  <w:rPr>
                    <w:rFonts w:ascii="Open Sans" w:hAnsi="Open Sans"/>
                    <w:sz w:val="22"/>
                  </w:rPr>
                  <w:t xml:space="preserve">. </w:t>
                </w:r>
              </w:p>
              <w:p w14:paraId="69E25AE3" w14:textId="77777777" w:rsidR="00B31E72" w:rsidRPr="00326DBB" w:rsidRDefault="006C70D2" w:rsidP="004D0E73">
                <w:pPr>
                  <w:pStyle w:val="BodyText"/>
                  <w:rPr>
                    <w:rFonts w:ascii="Open Sans" w:hAnsi="Open Sans"/>
                    <w:sz w:val="22"/>
                  </w:rPr>
                </w:pPr>
                <w:r w:rsidRPr="00326DBB">
                  <w:rPr>
                    <w:rFonts w:ascii="Open Sans" w:hAnsi="Open Sans"/>
                    <w:sz w:val="22"/>
                  </w:rPr>
                  <w:t xml:space="preserve">I worked with CMS's </w:t>
                </w:r>
                <w:proofErr w:type="spellStart"/>
                <w:r w:rsidRPr="00326DBB">
                  <w:rPr>
                    <w:rFonts w:ascii="Open Sans" w:hAnsi="Open Sans"/>
                    <w:sz w:val="22"/>
                  </w:rPr>
                  <w:t>Wordpress</w:t>
                </w:r>
                <w:proofErr w:type="spellEnd"/>
                <w:r w:rsidRPr="00326DBB">
                  <w:rPr>
                    <w:rFonts w:ascii="Open Sans" w:hAnsi="Open Sans"/>
                    <w:sz w:val="22"/>
                  </w:rPr>
                  <w:t xml:space="preserve"> and Drupal and used technologies, HTML5, CSS3, Responsive (Media Queries), </w:t>
                </w:r>
                <w:proofErr w:type="spellStart"/>
                <w:r w:rsidRPr="00326DBB">
                  <w:rPr>
                    <w:rFonts w:ascii="Open Sans" w:hAnsi="Open Sans"/>
                    <w:sz w:val="22"/>
                  </w:rPr>
                  <w:t>Javascript</w:t>
                </w:r>
                <w:proofErr w:type="spellEnd"/>
                <w:r w:rsidRPr="00326DBB">
                  <w:rPr>
                    <w:rFonts w:ascii="Open Sans" w:hAnsi="Open Sans"/>
                    <w:sz w:val="22"/>
                  </w:rPr>
                  <w:t xml:space="preserve">, </w:t>
                </w:r>
                <w:proofErr w:type="spellStart"/>
                <w:r w:rsidRPr="00326DBB">
                  <w:rPr>
                    <w:rFonts w:ascii="Open Sans" w:hAnsi="Open Sans"/>
                    <w:sz w:val="22"/>
                  </w:rPr>
                  <w:t>jQuery</w:t>
                </w:r>
                <w:proofErr w:type="spellEnd"/>
                <w:r w:rsidRPr="00326DBB">
                  <w:rPr>
                    <w:rFonts w:ascii="Open Sans" w:hAnsi="Open Sans"/>
                    <w:sz w:val="22"/>
                  </w:rPr>
                  <w:t xml:space="preserve">, PHP, </w:t>
                </w:r>
                <w:proofErr w:type="spellStart"/>
                <w:r w:rsidRPr="00326DBB">
                  <w:rPr>
                    <w:rFonts w:ascii="Open Sans" w:hAnsi="Open Sans"/>
                    <w:sz w:val="22"/>
                  </w:rPr>
                  <w:t>AngularJS</w:t>
                </w:r>
                <w:proofErr w:type="spellEnd"/>
                <w:r w:rsidRPr="00326DBB">
                  <w:rPr>
                    <w:rFonts w:ascii="Open Sans" w:hAnsi="Open Sans"/>
                    <w:sz w:val="22"/>
                  </w:rPr>
                  <w:t xml:space="preserve">, </w:t>
                </w:r>
                <w:proofErr w:type="spellStart"/>
                <w:r w:rsidRPr="00326DBB">
                  <w:rPr>
                    <w:rFonts w:ascii="Open Sans" w:hAnsi="Open Sans"/>
                    <w:sz w:val="22"/>
                  </w:rPr>
                  <w:t>Jenkyll</w:t>
                </w:r>
                <w:proofErr w:type="spellEnd"/>
                <w:r w:rsidRPr="00326DBB">
                  <w:rPr>
                    <w:rFonts w:ascii="Open Sans" w:hAnsi="Open Sans"/>
                    <w:sz w:val="22"/>
                  </w:rPr>
                  <w:t xml:space="preserve"> and </w:t>
                </w:r>
                <w:proofErr w:type="spellStart"/>
                <w:r w:rsidRPr="00326DBB">
                  <w:rPr>
                    <w:rFonts w:ascii="Open Sans" w:hAnsi="Open Sans"/>
                    <w:sz w:val="22"/>
                  </w:rPr>
                  <w:t>Laravel</w:t>
                </w:r>
                <w:proofErr w:type="spellEnd"/>
                <w:r w:rsidRPr="00326DBB">
                  <w:rPr>
                    <w:rFonts w:ascii="Open Sans" w:hAnsi="Open Sans"/>
                    <w:sz w:val="22"/>
                  </w:rPr>
                  <w:t>.</w:t>
                </w:r>
                <w:r w:rsidRPr="00326DBB">
                  <w:rPr>
                    <w:rFonts w:ascii="Open Sans" w:hAnsi="Open Sans"/>
                    <w:sz w:val="22"/>
                  </w:rPr>
                  <w:br/>
                </w:r>
              </w:p>
            </w:sdtContent>
          </w:sdt>
          <w:sdt>
            <w:sdtPr>
              <w:rPr>
                <w:rFonts w:ascii="Open Sans" w:eastAsiaTheme="minorEastAsia" w:hAnsi="Open Sans" w:cstheme="minorBidi"/>
                <w:bCs w:val="0"/>
                <w:color w:val="7F7F7F" w:themeColor="text1" w:themeTint="80"/>
                <w:sz w:val="22"/>
                <w:szCs w:val="22"/>
              </w:rPr>
              <w:id w:val="8394787"/>
              <w:placeholder>
                <w:docPart w:val="7D6202E489517B4D830FCD7CB438D53C"/>
              </w:placeholder>
            </w:sdtPr>
            <w:sdtContent>
              <w:p w14:paraId="2BC5A117" w14:textId="2F192B48" w:rsidR="00B31E72" w:rsidRPr="00326DBB" w:rsidRDefault="00326DBB" w:rsidP="004D0E73">
                <w:pPr>
                  <w:pStyle w:val="Heading2"/>
                  <w:rPr>
                    <w:rFonts w:ascii="Open Sans" w:hAnsi="Open Sans"/>
                    <w:sz w:val="22"/>
                    <w:szCs w:val="22"/>
                  </w:rPr>
                </w:pPr>
                <w:sdt>
                  <w:sdtPr>
                    <w:rPr>
                      <w:rFonts w:ascii="Open Sans" w:hAnsi="Open Sans"/>
                      <w:sz w:val="22"/>
                      <w:szCs w:val="22"/>
                    </w:rPr>
                    <w:id w:val="8394794"/>
                    <w:placeholder>
                      <w:docPart w:val="F37D065FC260884D9308FFF491F7BB8B"/>
                    </w:placeholder>
                  </w:sdtPr>
                  <w:sdtContent>
                    <w:r w:rsidR="00B31E72" w:rsidRPr="00326DBB">
                      <w:rPr>
                        <w:rFonts w:ascii="Open Sans" w:hAnsi="Open Sans"/>
                        <w:color w:val="F79646" w:themeColor="accent6"/>
                        <w:sz w:val="22"/>
                        <w:szCs w:val="22"/>
                      </w:rPr>
                      <w:t>The Iconic</w:t>
                    </w:r>
                    <w:r w:rsidR="00524393" w:rsidRPr="00326DBB">
                      <w:rPr>
                        <w:rFonts w:ascii="Open Sans" w:hAnsi="Open Sans"/>
                        <w:color w:val="F79646" w:themeColor="accent6"/>
                        <w:sz w:val="22"/>
                        <w:szCs w:val="22"/>
                      </w:rPr>
                      <w:t xml:space="preserve"> -</w:t>
                    </w:r>
                    <w:r w:rsidR="00524393" w:rsidRPr="00326DBB">
                      <w:rPr>
                        <w:rFonts w:ascii="Open Sans" w:hAnsi="Open Sans"/>
                      </w:rPr>
                      <w:t xml:space="preserve"> </w:t>
                    </w:r>
                    <w:hyperlink r:id="rId13" w:history="1">
                      <w:r w:rsidR="00524393" w:rsidRPr="00326DBB">
                        <w:rPr>
                          <w:rStyle w:val="Hyperlink"/>
                          <w:rFonts w:ascii="Open Sans" w:hAnsi="Open Sans"/>
                          <w:sz w:val="22"/>
                          <w:szCs w:val="22"/>
                        </w:rPr>
                        <w:t>http://www.theiconic.com.au/</w:t>
                      </w:r>
                    </w:hyperlink>
                    <w:proofErr w:type="gramStart"/>
                    <w:r w:rsidR="00524393" w:rsidRPr="00326DBB">
                      <w:rPr>
                        <w:rFonts w:ascii="Open Sans" w:hAnsi="Open Sans"/>
                        <w:color w:val="F79646" w:themeColor="accent6"/>
                        <w:sz w:val="22"/>
                        <w:szCs w:val="22"/>
                      </w:rPr>
                      <w:t xml:space="preserve"> </w:t>
                    </w:r>
                    <w:r w:rsidR="00FD474E" w:rsidRPr="00326DBB">
                      <w:rPr>
                        <w:rFonts w:ascii="Open Sans" w:hAnsi="Open Sans"/>
                        <w:color w:val="F79646" w:themeColor="accent6"/>
                        <w:sz w:val="22"/>
                        <w:szCs w:val="22"/>
                      </w:rPr>
                      <w:t xml:space="preserve">                   </w:t>
                    </w:r>
                    <w:r>
                      <w:rPr>
                        <w:rFonts w:ascii="Open Sans" w:hAnsi="Open Sans"/>
                        <w:color w:val="F79646" w:themeColor="accent6"/>
                        <w:sz w:val="22"/>
                        <w:szCs w:val="22"/>
                      </w:rPr>
                      <w:t xml:space="preserve">              </w:t>
                    </w:r>
                    <w:r w:rsidR="00FD474E" w:rsidRPr="00326DBB">
                      <w:rPr>
                        <w:rFonts w:ascii="Open Sans" w:hAnsi="Open Sans"/>
                        <w:color w:val="F79646" w:themeColor="accent6"/>
                        <w:sz w:val="22"/>
                        <w:szCs w:val="22"/>
                      </w:rPr>
                      <w:t>July</w:t>
                    </w:r>
                    <w:proofErr w:type="gramEnd"/>
                    <w:r w:rsidR="00FD474E" w:rsidRPr="00326DBB">
                      <w:rPr>
                        <w:rFonts w:ascii="Open Sans" w:hAnsi="Open Sans"/>
                        <w:color w:val="F79646" w:themeColor="accent6"/>
                        <w:sz w:val="22"/>
                        <w:szCs w:val="22"/>
                      </w:rPr>
                      <w:t xml:space="preserve"> 2012 – June 2013</w:t>
                    </w:r>
                    <w:r w:rsidR="00FD474E" w:rsidRPr="00326DBB">
                      <w:rPr>
                        <w:rFonts w:ascii="Open Sans" w:hAnsi="Open Sans"/>
                        <w:color w:val="F79646" w:themeColor="accent6"/>
                        <w:sz w:val="22"/>
                        <w:szCs w:val="22"/>
                      </w:rPr>
                      <w:br/>
                    </w:r>
                    <w:r w:rsidR="00397E32" w:rsidRPr="00326DBB">
                      <w:rPr>
                        <w:rFonts w:ascii="Open Sans" w:hAnsi="Open Sans"/>
                        <w:b/>
                        <w:color w:val="F79646" w:themeColor="accent6"/>
                        <w:sz w:val="22"/>
                        <w:szCs w:val="22"/>
                      </w:rPr>
                      <w:t>Front-end Developer</w:t>
                    </w:r>
                  </w:sdtContent>
                </w:sdt>
                <w:r w:rsidR="004D0E73" w:rsidRPr="00326DBB">
                  <w:rPr>
                    <w:rFonts w:ascii="Open Sans" w:hAnsi="Open Sans"/>
                    <w:sz w:val="22"/>
                    <w:szCs w:val="22"/>
                  </w:rPr>
                  <w:t xml:space="preserve">                                                                      </w:t>
                </w:r>
              </w:p>
              <w:sdt>
                <w:sdtPr>
                  <w:rPr>
                    <w:rFonts w:ascii="Open Sans" w:hAnsi="Open Sans"/>
                    <w:sz w:val="22"/>
                  </w:rPr>
                  <w:id w:val="8394795"/>
                  <w:placeholder>
                    <w:docPart w:val="A784656609B9134EAB72D213B29DD548"/>
                  </w:placeholder>
                </w:sdtPr>
                <w:sdtContent>
                  <w:p w14:paraId="57C1B50A" w14:textId="77777777" w:rsidR="006C70D2" w:rsidRPr="00326DBB" w:rsidRDefault="006C70D2" w:rsidP="004D0E73">
                    <w:pPr>
                      <w:pStyle w:val="BodyText"/>
                      <w:rPr>
                        <w:rFonts w:ascii="Open Sans" w:hAnsi="Open Sans"/>
                        <w:sz w:val="22"/>
                      </w:rPr>
                    </w:pPr>
                    <w:r w:rsidRPr="00326DBB">
                      <w:rPr>
                        <w:rFonts w:ascii="Open Sans" w:hAnsi="Open Sans"/>
                        <w:sz w:val="22"/>
                      </w:rPr>
                      <w:t>Investigated and implemented new technologies to the website. Including Sass (Sprites) and Responsive Design using media queries. Also cre</w:t>
                    </w:r>
                    <w:r w:rsidR="00831528" w:rsidRPr="00326DBB">
                      <w:rPr>
                        <w:rFonts w:ascii="Open Sans" w:hAnsi="Open Sans"/>
                        <w:sz w:val="22"/>
                      </w:rPr>
                      <w:t xml:space="preserve">ated prototypes for new pages, </w:t>
                    </w:r>
                    <w:r w:rsidRPr="00326DBB">
                      <w:rPr>
                        <w:rFonts w:ascii="Open Sans" w:hAnsi="Open Sans"/>
                        <w:sz w:val="22"/>
                      </w:rPr>
                      <w:t xml:space="preserve">Catalog page and </w:t>
                    </w:r>
                    <w:proofErr w:type="spellStart"/>
                    <w:r w:rsidRPr="00326DBB">
                      <w:rPr>
                        <w:rFonts w:ascii="Open Sans" w:hAnsi="Open Sans"/>
                        <w:sz w:val="22"/>
                      </w:rPr>
                      <w:t>Wishlist</w:t>
                    </w:r>
                    <w:proofErr w:type="spellEnd"/>
                    <w:r w:rsidRPr="00326DBB">
                      <w:rPr>
                        <w:rFonts w:ascii="Open Sans" w:hAnsi="Open Sans"/>
                        <w:sz w:val="22"/>
                      </w:rPr>
                      <w:t xml:space="preserve"> page. I was a bit part of developing the new Catalog page, incorporating the new design and developing the front-end side of it. I also took new designs (PSD's) and put these into the production website, some of the pages were, Homepage, Catalog Page, Brands Page, Sports Pages and Checkout Page.</w:t>
                    </w:r>
                  </w:p>
                  <w:p w14:paraId="3D4B17A0" w14:textId="77777777" w:rsidR="00B31E72" w:rsidRPr="00326DBB" w:rsidRDefault="006C70D2" w:rsidP="004D0E73">
                    <w:pPr>
                      <w:pStyle w:val="BodyText"/>
                      <w:rPr>
                        <w:rFonts w:ascii="Open Sans" w:hAnsi="Open Sans"/>
                        <w:sz w:val="22"/>
                      </w:rPr>
                    </w:pPr>
                    <w:r w:rsidRPr="00326DBB">
                      <w:rPr>
                        <w:rFonts w:ascii="Open Sans" w:hAnsi="Open Sans"/>
                        <w:sz w:val="22"/>
                      </w:rPr>
                      <w:t>We first used subversion to deploy the site to the staging and live servers and then changed over to GIT to manage this. I mainly used the command line to commit, merge and deploy my changes.</w:t>
                    </w:r>
                    <w:r w:rsidRPr="00326DBB">
                      <w:rPr>
                        <w:rFonts w:ascii="Open Sans" w:hAnsi="Open Sans"/>
                        <w:sz w:val="22"/>
                      </w:rPr>
                      <w:br/>
                    </w:r>
                  </w:p>
                </w:sdtContent>
              </w:sdt>
            </w:sdtContent>
          </w:sdt>
        </w:tc>
      </w:tr>
      <w:tr w:rsidR="004D0E73" w:rsidRPr="00326DBB" w14:paraId="15E36635" w14:textId="77777777" w:rsidTr="00FD474E">
        <w:tc>
          <w:tcPr>
            <w:tcW w:w="755" w:type="pct"/>
          </w:tcPr>
          <w:p w14:paraId="272AF309" w14:textId="63B05BBE" w:rsidR="00B31E72" w:rsidRPr="00326DBB" w:rsidRDefault="00B31E72" w:rsidP="004D0E73">
            <w:pPr>
              <w:pStyle w:val="SpaceBetween"/>
              <w:rPr>
                <w:rFonts w:ascii="Open Sans" w:hAnsi="Open Sans"/>
                <w:sz w:val="22"/>
              </w:rPr>
            </w:pPr>
          </w:p>
        </w:tc>
        <w:tc>
          <w:tcPr>
            <w:tcW w:w="255" w:type="pct"/>
          </w:tcPr>
          <w:p w14:paraId="35BA6042" w14:textId="77777777" w:rsidR="00B31E72" w:rsidRPr="00326DBB" w:rsidRDefault="00B31E72" w:rsidP="004D0E73">
            <w:pPr>
              <w:pStyle w:val="SpaceBetween"/>
              <w:rPr>
                <w:rFonts w:ascii="Open Sans" w:hAnsi="Open Sans"/>
                <w:sz w:val="22"/>
              </w:rPr>
            </w:pPr>
          </w:p>
        </w:tc>
        <w:tc>
          <w:tcPr>
            <w:tcW w:w="3990" w:type="pct"/>
          </w:tcPr>
          <w:sdt>
            <w:sdtPr>
              <w:rPr>
                <w:rFonts w:ascii="Open Sans" w:eastAsiaTheme="minorEastAsia" w:hAnsi="Open Sans" w:cstheme="minorBidi"/>
                <w:bCs w:val="0"/>
                <w:color w:val="7F7F7F" w:themeColor="text1" w:themeTint="80"/>
                <w:sz w:val="22"/>
                <w:szCs w:val="22"/>
              </w:rPr>
              <w:id w:val="866638782"/>
              <w:placeholder>
                <w:docPart w:val="C86128DF5F9DF14C86644355B7666ACC"/>
              </w:placeholder>
            </w:sdtPr>
            <w:sdtContent>
              <w:p w14:paraId="4A0BA276" w14:textId="2F214629" w:rsidR="00B31E72" w:rsidRPr="00326DBB" w:rsidRDefault="00326DBB" w:rsidP="004D0E73">
                <w:pPr>
                  <w:pStyle w:val="Heading2"/>
                  <w:rPr>
                    <w:rFonts w:ascii="Open Sans" w:hAnsi="Open Sans"/>
                    <w:sz w:val="22"/>
                    <w:szCs w:val="22"/>
                  </w:rPr>
                </w:pPr>
                <w:sdt>
                  <w:sdtPr>
                    <w:rPr>
                      <w:rFonts w:ascii="Open Sans" w:hAnsi="Open Sans"/>
                      <w:sz w:val="22"/>
                      <w:szCs w:val="22"/>
                    </w:rPr>
                    <w:id w:val="-2099309898"/>
                    <w:placeholder>
                      <w:docPart w:val="A318DFC96BAFD943955069721E8E29C5"/>
                    </w:placeholder>
                  </w:sdtPr>
                  <w:sdtContent>
                    <w:r w:rsidR="00B31E72" w:rsidRPr="00326DBB">
                      <w:rPr>
                        <w:rFonts w:ascii="Open Sans" w:hAnsi="Open Sans"/>
                        <w:color w:val="F79646" w:themeColor="accent6"/>
                        <w:sz w:val="22"/>
                        <w:szCs w:val="22"/>
                      </w:rPr>
                      <w:t>Brand Influence Group</w:t>
                    </w:r>
                    <w:r w:rsidR="00FD474E" w:rsidRPr="00326DBB">
                      <w:rPr>
                        <w:rFonts w:ascii="Open Sans" w:hAnsi="Open Sans"/>
                        <w:color w:val="F79646" w:themeColor="accent6"/>
                        <w:sz w:val="22"/>
                        <w:szCs w:val="22"/>
                      </w:rPr>
                      <w:t xml:space="preserve">                                      </w:t>
                    </w:r>
                    <w:r>
                      <w:rPr>
                        <w:rFonts w:ascii="Open Sans" w:hAnsi="Open Sans"/>
                        <w:color w:val="F79646" w:themeColor="accent6"/>
                        <w:sz w:val="22"/>
                        <w:szCs w:val="22"/>
                      </w:rPr>
                      <w:t xml:space="preserve">                       </w:t>
                    </w:r>
                    <w:r w:rsidR="00FD474E" w:rsidRPr="00326DBB">
                      <w:rPr>
                        <w:rFonts w:ascii="Open Sans" w:hAnsi="Open Sans"/>
                        <w:color w:val="F79646" w:themeColor="accent6"/>
                        <w:sz w:val="22"/>
                        <w:szCs w:val="22"/>
                      </w:rPr>
                      <w:t xml:space="preserve"> January 2012 – July 2012</w:t>
                    </w:r>
                    <w:r w:rsidR="00FD474E" w:rsidRPr="00326DBB">
                      <w:rPr>
                        <w:rFonts w:ascii="Open Sans" w:hAnsi="Open Sans"/>
                        <w:color w:val="F79646" w:themeColor="accent6"/>
                        <w:sz w:val="22"/>
                        <w:szCs w:val="22"/>
                      </w:rPr>
                      <w:br/>
                    </w:r>
                    <w:r w:rsidR="00FD474E" w:rsidRPr="00326DBB">
                      <w:rPr>
                        <w:rFonts w:ascii="Open Sans" w:hAnsi="Open Sans"/>
                        <w:b/>
                        <w:color w:val="F79646" w:themeColor="accent6"/>
                        <w:sz w:val="22"/>
                        <w:szCs w:val="22"/>
                      </w:rPr>
                      <w:t>Web Developer</w:t>
                    </w:r>
                  </w:sdtContent>
                </w:sdt>
              </w:p>
              <w:sdt>
                <w:sdtPr>
                  <w:rPr>
                    <w:rFonts w:ascii="Open Sans" w:hAnsi="Open Sans"/>
                    <w:sz w:val="22"/>
                  </w:rPr>
                  <w:id w:val="704990209"/>
                  <w:placeholder>
                    <w:docPart w:val="F3C7345D894D9D4C9275EF6ED104C3DC"/>
                  </w:placeholder>
                </w:sdtPr>
                <w:sdtContent>
                  <w:p w14:paraId="3B646494" w14:textId="77777777" w:rsidR="00831528" w:rsidRPr="00326DBB" w:rsidRDefault="00831528" w:rsidP="004D0E73">
                    <w:pPr>
                      <w:pStyle w:val="BodyText"/>
                      <w:rPr>
                        <w:rFonts w:ascii="Open Sans" w:hAnsi="Open Sans"/>
                        <w:sz w:val="22"/>
                      </w:rPr>
                    </w:pPr>
                    <w:r w:rsidRPr="00326DBB">
                      <w:rPr>
                        <w:rFonts w:ascii="Open Sans" w:hAnsi="Open Sans"/>
                        <w:sz w:val="22"/>
                      </w:rPr>
                      <w:t xml:space="preserve">During my time at BIG I developed the 3 websites, Brand Influence Group's Website, The Natural Cordial Company Website and a website that is used by the staff at BIG. I developed these websites using HTML, CSS, </w:t>
                    </w:r>
                    <w:proofErr w:type="spellStart"/>
                    <w:r w:rsidRPr="00326DBB">
                      <w:rPr>
                        <w:rFonts w:ascii="Open Sans" w:hAnsi="Open Sans"/>
                        <w:sz w:val="22"/>
                      </w:rPr>
                      <w:t>Javascript</w:t>
                    </w:r>
                    <w:proofErr w:type="spellEnd"/>
                    <w:r w:rsidRPr="00326DBB">
                      <w:rPr>
                        <w:rFonts w:ascii="Open Sans" w:hAnsi="Open Sans"/>
                        <w:sz w:val="22"/>
                      </w:rPr>
                      <w:t xml:space="preserve">, </w:t>
                    </w:r>
                    <w:proofErr w:type="spellStart"/>
                    <w:r w:rsidRPr="00326DBB">
                      <w:rPr>
                        <w:rFonts w:ascii="Open Sans" w:hAnsi="Open Sans"/>
                        <w:sz w:val="22"/>
                      </w:rPr>
                      <w:t>jQuery</w:t>
                    </w:r>
                    <w:proofErr w:type="spellEnd"/>
                    <w:r w:rsidRPr="00326DBB">
                      <w:rPr>
                        <w:rFonts w:ascii="Open Sans" w:hAnsi="Open Sans"/>
                        <w:sz w:val="22"/>
                      </w:rPr>
                      <w:t xml:space="preserve"> and </w:t>
                    </w:r>
                    <w:proofErr w:type="spellStart"/>
                    <w:r w:rsidRPr="00326DBB">
                      <w:rPr>
                        <w:rFonts w:ascii="Open Sans" w:hAnsi="Open Sans"/>
                        <w:sz w:val="22"/>
                      </w:rPr>
                      <w:t>WordPress</w:t>
                    </w:r>
                    <w:proofErr w:type="spellEnd"/>
                    <w:r w:rsidRPr="00326DBB">
                      <w:rPr>
                        <w:rFonts w:ascii="Open Sans" w:hAnsi="Open Sans"/>
                        <w:sz w:val="22"/>
                      </w:rPr>
                      <w:t>. I also designed these websites in Photoshop, liaising with the management team to what they wanted for each website.</w:t>
                    </w:r>
                  </w:p>
                  <w:p w14:paraId="15736832" w14:textId="4F594619" w:rsidR="00B31E72" w:rsidRPr="00326DBB" w:rsidRDefault="00831528" w:rsidP="004D0E73">
                    <w:pPr>
                      <w:pStyle w:val="BodyText"/>
                      <w:rPr>
                        <w:rFonts w:ascii="Open Sans" w:hAnsi="Open Sans"/>
                        <w:color w:val="auto"/>
                        <w:sz w:val="22"/>
                      </w:rPr>
                    </w:pPr>
                    <w:r w:rsidRPr="00326DBB">
                      <w:rPr>
                        <w:rFonts w:ascii="Open Sans" w:hAnsi="Open Sans"/>
                        <w:sz w:val="22"/>
                      </w:rPr>
                      <w:t xml:space="preserve">I was also a big part of everyday business needs, I lead the training of a new </w:t>
                    </w:r>
                    <w:proofErr w:type="spellStart"/>
                    <w:r w:rsidRPr="00326DBB">
                      <w:rPr>
                        <w:rFonts w:ascii="Open Sans" w:hAnsi="Open Sans"/>
                        <w:sz w:val="22"/>
                      </w:rPr>
                      <w:t>iPad</w:t>
                    </w:r>
                    <w:proofErr w:type="spellEnd"/>
                    <w:r w:rsidRPr="00326DBB">
                      <w:rPr>
                        <w:rFonts w:ascii="Open Sans" w:hAnsi="Open Sans"/>
                        <w:sz w:val="22"/>
                      </w:rPr>
                      <w:t xml:space="preserve"> app to be used by the BIG staff around Australia, I created assets in Photoshop and created video content to be used for new business launches, I also helped with general I.T issues around the Sydney office and with other staff around Australia.</w:t>
                    </w:r>
                    <w:r w:rsidR="00877236" w:rsidRPr="00326DBB">
                      <w:rPr>
                        <w:rFonts w:ascii="Open Sans" w:hAnsi="Open Sans"/>
                        <w:sz w:val="22"/>
                      </w:rPr>
                      <w:br/>
                    </w:r>
                  </w:p>
                </w:sdtContent>
              </w:sdt>
            </w:sdtContent>
          </w:sdt>
          <w:p w14:paraId="07710542" w14:textId="77777777" w:rsidR="00B31E72" w:rsidRPr="00326DBB" w:rsidRDefault="00B31E72" w:rsidP="004D0E73">
            <w:pPr>
              <w:pStyle w:val="SpaceBetween"/>
              <w:rPr>
                <w:rFonts w:ascii="Open Sans" w:hAnsi="Open Sans"/>
                <w:sz w:val="22"/>
              </w:rPr>
            </w:pPr>
          </w:p>
        </w:tc>
      </w:tr>
      <w:tr w:rsidR="00DD44A0" w:rsidRPr="00326DBB" w14:paraId="54FD473A" w14:textId="77777777" w:rsidTr="00FD474E">
        <w:tc>
          <w:tcPr>
            <w:tcW w:w="755" w:type="pct"/>
          </w:tcPr>
          <w:p w14:paraId="13782516" w14:textId="59A3F47B" w:rsidR="00DD44A0" w:rsidRPr="00326DBB" w:rsidRDefault="00DD44A0" w:rsidP="00DD44A0">
            <w:pPr>
              <w:pStyle w:val="Heading1"/>
              <w:rPr>
                <w:rFonts w:ascii="Open Sans" w:hAnsi="Open Sans"/>
                <w:color w:val="F79646" w:themeColor="accent6"/>
                <w:sz w:val="22"/>
                <w:szCs w:val="22"/>
              </w:rPr>
            </w:pPr>
            <w:r w:rsidRPr="00326DBB">
              <w:rPr>
                <w:rFonts w:ascii="Open Sans" w:hAnsi="Open Sans"/>
                <w:color w:val="F79646" w:themeColor="accent6"/>
                <w:sz w:val="22"/>
                <w:szCs w:val="22"/>
              </w:rPr>
              <w:t>Freelance Projects</w:t>
            </w:r>
          </w:p>
          <w:p w14:paraId="26893B87" w14:textId="77777777" w:rsidR="00DD44A0" w:rsidRPr="00326DBB" w:rsidRDefault="00DD44A0" w:rsidP="00DD44A0">
            <w:pPr>
              <w:jc w:val="center"/>
              <w:rPr>
                <w:rFonts w:ascii="Open Sans" w:hAnsi="Open Sans"/>
              </w:rPr>
            </w:pPr>
          </w:p>
        </w:tc>
        <w:tc>
          <w:tcPr>
            <w:tcW w:w="255" w:type="pct"/>
          </w:tcPr>
          <w:p w14:paraId="2FCACB3C" w14:textId="77777777" w:rsidR="00DD44A0" w:rsidRPr="00326DBB" w:rsidRDefault="00DD44A0" w:rsidP="00DD44A0">
            <w:pPr>
              <w:rPr>
                <w:rFonts w:ascii="Open Sans" w:hAnsi="Open Sans"/>
                <w:sz w:val="22"/>
              </w:rPr>
            </w:pPr>
          </w:p>
        </w:tc>
        <w:tc>
          <w:tcPr>
            <w:tcW w:w="3990" w:type="pct"/>
          </w:tcPr>
          <w:p w14:paraId="67B37A29" w14:textId="0AA6198E" w:rsidR="00DD44A0" w:rsidRPr="00326DBB" w:rsidRDefault="00326DBB" w:rsidP="00DD44A0">
            <w:pPr>
              <w:pStyle w:val="Heading2"/>
              <w:rPr>
                <w:rFonts w:ascii="Open Sans" w:hAnsi="Open Sans"/>
                <w:sz w:val="22"/>
                <w:szCs w:val="22"/>
              </w:rPr>
            </w:pPr>
            <w:sdt>
              <w:sdtPr>
                <w:rPr>
                  <w:rFonts w:ascii="Open Sans" w:hAnsi="Open Sans"/>
                  <w:sz w:val="22"/>
                  <w:szCs w:val="22"/>
                </w:rPr>
                <w:id w:val="9459748"/>
                <w:placeholder>
                  <w:docPart w:val="EB21D1B118678B47B07D7C9498A4EC6A"/>
                </w:placeholder>
              </w:sdtPr>
              <w:sdtContent>
                <w:proofErr w:type="spellStart"/>
                <w:r w:rsidR="00DD44A0" w:rsidRPr="00326DBB">
                  <w:rPr>
                    <w:rFonts w:ascii="Open Sans" w:hAnsi="Open Sans"/>
                    <w:color w:val="F79646" w:themeColor="accent6"/>
                    <w:sz w:val="22"/>
                    <w:szCs w:val="22"/>
                  </w:rPr>
                  <w:t>Chemtrol</w:t>
                </w:r>
                <w:proofErr w:type="spellEnd"/>
                <w:r w:rsidR="00DD44A0" w:rsidRPr="00326DBB">
                  <w:rPr>
                    <w:rFonts w:ascii="Open Sans" w:hAnsi="Open Sans"/>
                    <w:color w:val="F79646" w:themeColor="accent6"/>
                    <w:sz w:val="22"/>
                    <w:szCs w:val="22"/>
                  </w:rPr>
                  <w:t xml:space="preserve"> Australia</w:t>
                </w:r>
                <w:r w:rsidR="00524393" w:rsidRPr="00326DBB">
                  <w:rPr>
                    <w:rFonts w:ascii="Open Sans" w:hAnsi="Open Sans"/>
                    <w:color w:val="F79646" w:themeColor="accent6"/>
                    <w:sz w:val="22"/>
                    <w:szCs w:val="22"/>
                  </w:rPr>
                  <w:t xml:space="preserve"> </w:t>
                </w:r>
                <w:proofErr w:type="gramStart"/>
                <w:r w:rsidR="00524393" w:rsidRPr="00326DBB">
                  <w:rPr>
                    <w:rFonts w:ascii="Open Sans" w:hAnsi="Open Sans"/>
                    <w:color w:val="F79646" w:themeColor="accent6"/>
                    <w:sz w:val="22"/>
                    <w:szCs w:val="22"/>
                  </w:rPr>
                  <w:t xml:space="preserve">- </w:t>
                </w:r>
                <w:r w:rsidR="00524393" w:rsidRPr="00326DBB">
                  <w:rPr>
                    <w:rFonts w:ascii="Open Sans" w:hAnsi="Open Sans"/>
                  </w:rPr>
                  <w:t xml:space="preserve"> </w:t>
                </w:r>
                <w:proofErr w:type="gramEnd"/>
                <w:r w:rsidR="00524393" w:rsidRPr="00326DBB">
                  <w:rPr>
                    <w:rFonts w:ascii="Open Sans" w:hAnsi="Open Sans"/>
                    <w:color w:val="F79646" w:themeColor="accent6"/>
                    <w:sz w:val="22"/>
                    <w:szCs w:val="22"/>
                  </w:rPr>
                  <w:fldChar w:fldCharType="begin"/>
                </w:r>
                <w:r w:rsidR="00524393" w:rsidRPr="00326DBB">
                  <w:rPr>
                    <w:rFonts w:ascii="Open Sans" w:hAnsi="Open Sans"/>
                    <w:color w:val="F79646" w:themeColor="accent6"/>
                    <w:sz w:val="22"/>
                    <w:szCs w:val="22"/>
                  </w:rPr>
                  <w:instrText xml:space="preserve"> HYPERLINK "http://chemtrol.com.au/" </w:instrText>
                </w:r>
                <w:r w:rsidR="00524393" w:rsidRPr="00326DBB">
                  <w:rPr>
                    <w:rFonts w:ascii="Open Sans" w:hAnsi="Open Sans"/>
                    <w:color w:val="F79646" w:themeColor="accent6"/>
                    <w:sz w:val="22"/>
                    <w:szCs w:val="22"/>
                  </w:rPr>
                  <w:fldChar w:fldCharType="separate"/>
                </w:r>
                <w:r w:rsidR="00524393" w:rsidRPr="00326DBB">
                  <w:rPr>
                    <w:rStyle w:val="Hyperlink"/>
                    <w:rFonts w:ascii="Open Sans" w:hAnsi="Open Sans"/>
                    <w:sz w:val="22"/>
                    <w:szCs w:val="22"/>
                  </w:rPr>
                  <w:t>http://chemtrol.com.au/</w:t>
                </w:r>
                <w:r w:rsidR="00524393" w:rsidRPr="00326DBB">
                  <w:rPr>
                    <w:rFonts w:ascii="Open Sans" w:hAnsi="Open Sans"/>
                    <w:color w:val="F79646" w:themeColor="accent6"/>
                    <w:sz w:val="22"/>
                    <w:szCs w:val="22"/>
                  </w:rPr>
                  <w:fldChar w:fldCharType="end"/>
                </w:r>
                <w:r w:rsidR="00524393" w:rsidRPr="00326DBB">
                  <w:rPr>
                    <w:rFonts w:ascii="Open Sans" w:hAnsi="Open Sans"/>
                    <w:color w:val="F79646" w:themeColor="accent6"/>
                    <w:sz w:val="22"/>
                    <w:szCs w:val="22"/>
                  </w:rPr>
                  <w:t xml:space="preserve"> </w:t>
                </w:r>
              </w:sdtContent>
            </w:sdt>
          </w:p>
          <w:sdt>
            <w:sdtPr>
              <w:rPr>
                <w:rFonts w:ascii="Open Sans" w:hAnsi="Open Sans"/>
                <w:sz w:val="22"/>
              </w:rPr>
              <w:id w:val="9459749"/>
              <w:placeholder>
                <w:docPart w:val="3B87071956665649A2CA356B382BF64F"/>
              </w:placeholder>
            </w:sdtPr>
            <w:sdtContent>
              <w:p w14:paraId="6B626078" w14:textId="00F87B64" w:rsidR="00DD44A0" w:rsidRPr="00326DBB" w:rsidRDefault="00524393" w:rsidP="00DD44A0">
                <w:pPr>
                  <w:pStyle w:val="BodyText"/>
                  <w:rPr>
                    <w:rFonts w:ascii="Open Sans" w:hAnsi="Open Sans"/>
                    <w:sz w:val="22"/>
                  </w:rPr>
                </w:pPr>
                <w:r w:rsidRPr="00326DBB">
                  <w:rPr>
                    <w:rFonts w:ascii="Open Sans" w:hAnsi="Open Sans"/>
                    <w:sz w:val="22"/>
                  </w:rPr>
                  <w:t xml:space="preserve">Website and branding for an automated water treatment company, I designed the logo, business cards, website and PDF flyers. I developed the website with </w:t>
                </w:r>
                <w:proofErr w:type="spellStart"/>
                <w:r w:rsidRPr="00326DBB">
                  <w:rPr>
                    <w:rFonts w:ascii="Open Sans" w:hAnsi="Open Sans"/>
                    <w:sz w:val="22"/>
                  </w:rPr>
                  <w:t>Wordpress</w:t>
                </w:r>
                <w:proofErr w:type="spellEnd"/>
                <w:r w:rsidRPr="00326DBB">
                  <w:rPr>
                    <w:rFonts w:ascii="Open Sans" w:hAnsi="Open Sans"/>
                    <w:sz w:val="22"/>
                  </w:rPr>
                  <w:t xml:space="preserve"> so the client can easily add and edit pages </w:t>
                </w:r>
                <w:r w:rsidR="00E221DE" w:rsidRPr="00326DBB">
                  <w:rPr>
                    <w:rFonts w:ascii="Open Sans" w:hAnsi="Open Sans"/>
                    <w:sz w:val="22"/>
                  </w:rPr>
                  <w:t>themselves</w:t>
                </w:r>
                <w:r w:rsidRPr="00326DBB">
                  <w:rPr>
                    <w:rFonts w:ascii="Open Sans" w:hAnsi="Open Sans"/>
                    <w:sz w:val="22"/>
                  </w:rPr>
                  <w:t xml:space="preserve">. I used a custom theme that I have developed </w:t>
                </w:r>
                <w:r w:rsidR="00E221DE" w:rsidRPr="00326DBB">
                  <w:rPr>
                    <w:rFonts w:ascii="Open Sans" w:hAnsi="Open Sans"/>
                    <w:sz w:val="22"/>
                  </w:rPr>
                  <w:t>myself, which is focused on site speed and has clean readable code.</w:t>
                </w:r>
                <w:r w:rsidR="00DD44A0" w:rsidRPr="00326DBB">
                  <w:rPr>
                    <w:rFonts w:ascii="Open Sans" w:hAnsi="Open Sans"/>
                    <w:sz w:val="22"/>
                  </w:rPr>
                  <w:br/>
                </w:r>
              </w:p>
            </w:sdtContent>
          </w:sdt>
          <w:p w14:paraId="381BC9D0" w14:textId="47CF2189" w:rsidR="00DD44A0" w:rsidRPr="00326DBB" w:rsidRDefault="00326DBB" w:rsidP="00DD44A0">
            <w:pPr>
              <w:pStyle w:val="Heading2"/>
              <w:rPr>
                <w:rFonts w:ascii="Open Sans" w:hAnsi="Open Sans"/>
                <w:sz w:val="22"/>
                <w:szCs w:val="22"/>
              </w:rPr>
            </w:pPr>
            <w:sdt>
              <w:sdtPr>
                <w:rPr>
                  <w:rFonts w:ascii="Open Sans" w:hAnsi="Open Sans"/>
                  <w:sz w:val="22"/>
                  <w:szCs w:val="22"/>
                </w:rPr>
                <w:id w:val="-1049305028"/>
                <w:placeholder>
                  <w:docPart w:val="5A6FDB1E588D204B8B8BE805832362BB"/>
                </w:placeholder>
              </w:sdtPr>
              <w:sdtContent>
                <w:r w:rsidR="00524393" w:rsidRPr="00326DBB">
                  <w:rPr>
                    <w:rFonts w:ascii="Open Sans" w:hAnsi="Open Sans"/>
                    <w:color w:val="F79646" w:themeColor="accent6"/>
                    <w:sz w:val="22"/>
                    <w:szCs w:val="22"/>
                  </w:rPr>
                  <w:t xml:space="preserve">Focus Care Solutions </w:t>
                </w:r>
                <w:proofErr w:type="gramStart"/>
                <w:r w:rsidR="00524393" w:rsidRPr="00326DBB">
                  <w:rPr>
                    <w:rFonts w:ascii="Open Sans" w:hAnsi="Open Sans"/>
                    <w:color w:val="F79646" w:themeColor="accent6"/>
                    <w:sz w:val="22"/>
                    <w:szCs w:val="22"/>
                  </w:rPr>
                  <w:t xml:space="preserve">- </w:t>
                </w:r>
                <w:r w:rsidR="00524393" w:rsidRPr="00326DBB">
                  <w:rPr>
                    <w:rFonts w:ascii="Open Sans" w:hAnsi="Open Sans"/>
                  </w:rPr>
                  <w:t xml:space="preserve"> </w:t>
                </w:r>
                <w:proofErr w:type="gramEnd"/>
                <w:r w:rsidR="00524393" w:rsidRPr="00326DBB">
                  <w:rPr>
                    <w:rFonts w:ascii="Open Sans" w:hAnsi="Open Sans"/>
                    <w:color w:val="F79646" w:themeColor="accent6"/>
                    <w:sz w:val="22"/>
                    <w:szCs w:val="22"/>
                  </w:rPr>
                  <w:fldChar w:fldCharType="begin"/>
                </w:r>
                <w:r w:rsidR="00524393" w:rsidRPr="00326DBB">
                  <w:rPr>
                    <w:rFonts w:ascii="Open Sans" w:hAnsi="Open Sans"/>
                    <w:color w:val="F79646" w:themeColor="accent6"/>
                    <w:sz w:val="22"/>
                    <w:szCs w:val="22"/>
                  </w:rPr>
                  <w:instrText xml:space="preserve"> HYPERLINK "http://www.focuscaresolutions.com.au/" </w:instrText>
                </w:r>
                <w:r w:rsidR="00524393" w:rsidRPr="00326DBB">
                  <w:rPr>
                    <w:rFonts w:ascii="Open Sans" w:hAnsi="Open Sans"/>
                    <w:color w:val="F79646" w:themeColor="accent6"/>
                    <w:sz w:val="22"/>
                    <w:szCs w:val="22"/>
                  </w:rPr>
                  <w:fldChar w:fldCharType="separate"/>
                </w:r>
                <w:r w:rsidR="00524393" w:rsidRPr="00326DBB">
                  <w:rPr>
                    <w:rStyle w:val="Hyperlink"/>
                    <w:rFonts w:ascii="Open Sans" w:hAnsi="Open Sans"/>
                    <w:sz w:val="22"/>
                    <w:szCs w:val="22"/>
                  </w:rPr>
                  <w:t>http://www.focuscaresolutions.com.au/</w:t>
                </w:r>
                <w:r w:rsidR="00524393" w:rsidRPr="00326DBB">
                  <w:rPr>
                    <w:rFonts w:ascii="Open Sans" w:hAnsi="Open Sans"/>
                    <w:color w:val="F79646" w:themeColor="accent6"/>
                    <w:sz w:val="22"/>
                    <w:szCs w:val="22"/>
                  </w:rPr>
                  <w:fldChar w:fldCharType="end"/>
                </w:r>
                <w:r w:rsidR="00524393" w:rsidRPr="00326DBB">
                  <w:rPr>
                    <w:rFonts w:ascii="Open Sans" w:hAnsi="Open Sans"/>
                    <w:color w:val="F79646" w:themeColor="accent6"/>
                    <w:sz w:val="22"/>
                    <w:szCs w:val="22"/>
                  </w:rPr>
                  <w:t xml:space="preserve"> </w:t>
                </w:r>
              </w:sdtContent>
            </w:sdt>
          </w:p>
          <w:sdt>
            <w:sdtPr>
              <w:rPr>
                <w:rFonts w:ascii="Open Sans" w:hAnsi="Open Sans"/>
                <w:sz w:val="22"/>
              </w:rPr>
              <w:id w:val="-705256843"/>
              <w:placeholder>
                <w:docPart w:val="E62CE00969C1F241972C88002971304F"/>
              </w:placeholder>
            </w:sdtPr>
            <w:sdtContent>
              <w:p w14:paraId="5BBBF6F0" w14:textId="40EBBBD3" w:rsidR="00DD44A0" w:rsidRPr="00326DBB" w:rsidRDefault="00E221DE" w:rsidP="00E221DE">
                <w:pPr>
                  <w:pStyle w:val="BodyText"/>
                  <w:rPr>
                    <w:rFonts w:ascii="Open Sans" w:hAnsi="Open Sans"/>
                    <w:sz w:val="22"/>
                  </w:rPr>
                </w:pPr>
                <w:r w:rsidRPr="00326DBB">
                  <w:rPr>
                    <w:rFonts w:ascii="Open Sans" w:hAnsi="Open Sans"/>
                    <w:sz w:val="22"/>
                  </w:rPr>
                  <w:t xml:space="preserve">Website for remote care home company, I designed and developed the website with </w:t>
                </w:r>
                <w:proofErr w:type="spellStart"/>
                <w:r w:rsidRPr="00326DBB">
                  <w:rPr>
                    <w:rFonts w:ascii="Open Sans" w:hAnsi="Open Sans"/>
                    <w:sz w:val="22"/>
                  </w:rPr>
                  <w:t>Wordpress</w:t>
                </w:r>
                <w:proofErr w:type="spellEnd"/>
                <w:r w:rsidRPr="00326DBB">
                  <w:rPr>
                    <w:rFonts w:ascii="Open Sans" w:hAnsi="Open Sans"/>
                    <w:sz w:val="22"/>
                  </w:rPr>
                  <w:t xml:space="preserve"> so the client can easily add and edit pages themselves.  I used a custom theme that I have developed myself, which is focused on site speed and has clean readable code.</w:t>
                </w:r>
                <w:r w:rsidR="00DD44A0" w:rsidRPr="00326DBB">
                  <w:rPr>
                    <w:rFonts w:ascii="Open Sans" w:hAnsi="Open Sans"/>
                    <w:sz w:val="22"/>
                  </w:rPr>
                  <w:br/>
                </w:r>
              </w:p>
            </w:sdtContent>
          </w:sdt>
        </w:tc>
      </w:tr>
      <w:tr w:rsidR="00DD44A0" w:rsidRPr="00326DBB" w14:paraId="4A434099" w14:textId="77777777" w:rsidTr="00FD474E">
        <w:tc>
          <w:tcPr>
            <w:tcW w:w="755" w:type="pct"/>
          </w:tcPr>
          <w:p w14:paraId="13A26772" w14:textId="77777777" w:rsidR="00DD44A0" w:rsidRPr="00326DBB" w:rsidRDefault="00DD44A0" w:rsidP="00DD44A0">
            <w:pPr>
              <w:pStyle w:val="SpaceBetween"/>
              <w:rPr>
                <w:rFonts w:ascii="Open Sans" w:hAnsi="Open Sans"/>
                <w:sz w:val="22"/>
              </w:rPr>
            </w:pPr>
          </w:p>
        </w:tc>
        <w:tc>
          <w:tcPr>
            <w:tcW w:w="255" w:type="pct"/>
          </w:tcPr>
          <w:p w14:paraId="58673F0E" w14:textId="77777777" w:rsidR="00DD44A0" w:rsidRPr="00326DBB" w:rsidRDefault="00DD44A0" w:rsidP="00DD44A0">
            <w:pPr>
              <w:pStyle w:val="SpaceBetween"/>
              <w:rPr>
                <w:rFonts w:ascii="Open Sans" w:hAnsi="Open Sans"/>
                <w:sz w:val="22"/>
              </w:rPr>
            </w:pPr>
          </w:p>
        </w:tc>
        <w:tc>
          <w:tcPr>
            <w:tcW w:w="3990" w:type="pct"/>
          </w:tcPr>
          <w:p w14:paraId="0BEAD03C" w14:textId="77777777" w:rsidR="00DD44A0" w:rsidRPr="00326DBB" w:rsidRDefault="00DD44A0" w:rsidP="00DD44A0">
            <w:pPr>
              <w:pStyle w:val="SpaceBetween"/>
              <w:rPr>
                <w:rFonts w:ascii="Open Sans" w:hAnsi="Open Sans"/>
                <w:sz w:val="22"/>
              </w:rPr>
            </w:pPr>
          </w:p>
        </w:tc>
      </w:tr>
      <w:tr w:rsidR="00DD44A0" w:rsidRPr="00326DBB" w14:paraId="447D76F7" w14:textId="77777777" w:rsidTr="00FD474E">
        <w:tc>
          <w:tcPr>
            <w:tcW w:w="755" w:type="pct"/>
          </w:tcPr>
          <w:p w14:paraId="76177600" w14:textId="77777777" w:rsidR="00DD44A0" w:rsidRPr="00326DBB" w:rsidRDefault="00DD44A0" w:rsidP="00DD44A0">
            <w:pPr>
              <w:pStyle w:val="Heading1"/>
              <w:rPr>
                <w:rFonts w:ascii="Open Sans" w:hAnsi="Open Sans"/>
                <w:color w:val="F79646" w:themeColor="accent6"/>
                <w:sz w:val="22"/>
                <w:szCs w:val="22"/>
              </w:rPr>
            </w:pPr>
            <w:r w:rsidRPr="00326DBB">
              <w:rPr>
                <w:rFonts w:ascii="Open Sans" w:hAnsi="Open Sans"/>
                <w:color w:val="F79646" w:themeColor="accent6"/>
                <w:sz w:val="22"/>
                <w:szCs w:val="22"/>
              </w:rPr>
              <w:t>Education</w:t>
            </w:r>
          </w:p>
          <w:p w14:paraId="11120D45" w14:textId="699AE386" w:rsidR="00DD44A0" w:rsidRPr="00326DBB" w:rsidRDefault="00DD44A0" w:rsidP="00DD44A0">
            <w:pPr>
              <w:pStyle w:val="Heading1"/>
              <w:rPr>
                <w:rFonts w:ascii="Open Sans" w:hAnsi="Open Sans"/>
                <w:color w:val="F79646" w:themeColor="accent6"/>
                <w:sz w:val="22"/>
                <w:szCs w:val="22"/>
              </w:rPr>
            </w:pPr>
          </w:p>
        </w:tc>
        <w:tc>
          <w:tcPr>
            <w:tcW w:w="255" w:type="pct"/>
          </w:tcPr>
          <w:p w14:paraId="7C93C1D1" w14:textId="77777777" w:rsidR="00DD44A0" w:rsidRPr="00326DBB" w:rsidRDefault="00DD44A0" w:rsidP="00DD44A0">
            <w:pPr>
              <w:rPr>
                <w:rFonts w:ascii="Open Sans" w:hAnsi="Open Sans"/>
                <w:sz w:val="22"/>
              </w:rPr>
            </w:pPr>
          </w:p>
        </w:tc>
        <w:tc>
          <w:tcPr>
            <w:tcW w:w="3990" w:type="pct"/>
          </w:tcPr>
          <w:sdt>
            <w:sdtPr>
              <w:rPr>
                <w:rFonts w:ascii="Open Sans" w:eastAsiaTheme="minorEastAsia" w:hAnsi="Open Sans" w:cstheme="minorBidi"/>
                <w:bCs w:val="0"/>
                <w:color w:val="7F7F7F" w:themeColor="text1" w:themeTint="80"/>
                <w:sz w:val="22"/>
                <w:szCs w:val="22"/>
              </w:rPr>
              <w:id w:val="9459754"/>
              <w:placeholder>
                <w:docPart w:val="D5EEFACBC878314E829726A637E81063"/>
              </w:placeholder>
            </w:sdtPr>
            <w:sdtContent>
              <w:p w14:paraId="39F24555" w14:textId="77777777" w:rsidR="00DD44A0" w:rsidRPr="00326DBB" w:rsidRDefault="00326DBB" w:rsidP="00DD44A0">
                <w:pPr>
                  <w:pStyle w:val="Heading2"/>
                  <w:rPr>
                    <w:rFonts w:ascii="Open Sans" w:hAnsi="Open Sans"/>
                    <w:sz w:val="22"/>
                    <w:szCs w:val="22"/>
                  </w:rPr>
                </w:pPr>
                <w:sdt>
                  <w:sdtPr>
                    <w:rPr>
                      <w:rFonts w:ascii="Open Sans" w:hAnsi="Open Sans"/>
                      <w:sz w:val="22"/>
                      <w:szCs w:val="22"/>
                    </w:rPr>
                    <w:id w:val="-1254587703"/>
                    <w:placeholder>
                      <w:docPart w:val="2F4C897DD3EE8D48ABC75DA09AB25601"/>
                    </w:placeholder>
                  </w:sdtPr>
                  <w:sdtContent>
                    <w:r w:rsidR="00DD44A0" w:rsidRPr="00326DBB">
                      <w:rPr>
                        <w:rFonts w:ascii="Open Sans" w:hAnsi="Open Sans"/>
                        <w:color w:val="F79646" w:themeColor="accent6"/>
                        <w:sz w:val="22"/>
                        <w:szCs w:val="22"/>
                      </w:rPr>
                      <w:t>University of the West of England</w:t>
                    </w:r>
                  </w:sdtContent>
                </w:sdt>
                <w:proofErr w:type="gramStart"/>
                <w:r w:rsidR="00DD44A0" w:rsidRPr="00326DBB">
                  <w:rPr>
                    <w:rFonts w:ascii="Open Sans" w:hAnsi="Open Sans"/>
                    <w:sz w:val="22"/>
                    <w:szCs w:val="22"/>
                  </w:rPr>
                  <w:t xml:space="preserve">                                                        </w:t>
                </w:r>
                <w:r w:rsidR="00DD44A0" w:rsidRPr="00326DBB">
                  <w:rPr>
                    <w:rFonts w:ascii="Open Sans" w:hAnsi="Open Sans"/>
                    <w:color w:val="F79646" w:themeColor="accent6"/>
                    <w:sz w:val="22"/>
                    <w:szCs w:val="22"/>
                  </w:rPr>
                  <w:t>September</w:t>
                </w:r>
                <w:proofErr w:type="gramEnd"/>
                <w:r w:rsidR="00DD44A0" w:rsidRPr="00326DBB">
                  <w:rPr>
                    <w:rFonts w:ascii="Open Sans" w:hAnsi="Open Sans"/>
                    <w:color w:val="F79646" w:themeColor="accent6"/>
                    <w:sz w:val="22"/>
                    <w:szCs w:val="22"/>
                  </w:rPr>
                  <w:t xml:space="preserve"> 2007 – July 2010</w:t>
                </w:r>
              </w:p>
              <w:sdt>
                <w:sdtPr>
                  <w:rPr>
                    <w:rFonts w:ascii="Open Sans" w:hAnsi="Open Sans"/>
                    <w:sz w:val="22"/>
                  </w:rPr>
                  <w:id w:val="-1502889425"/>
                  <w:placeholder>
                    <w:docPart w:val="85EC56D790ABF9459A0119D57A29FA43"/>
                  </w:placeholder>
                </w:sdtPr>
                <w:sdtContent>
                  <w:p w14:paraId="1E5A91C4" w14:textId="77777777" w:rsidR="00DD44A0" w:rsidRPr="00326DBB" w:rsidRDefault="00DD44A0" w:rsidP="00DD44A0">
                    <w:pPr>
                      <w:pStyle w:val="BodyText"/>
                      <w:rPr>
                        <w:rFonts w:ascii="Open Sans" w:hAnsi="Open Sans"/>
                        <w:sz w:val="22"/>
                      </w:rPr>
                    </w:pPr>
                    <w:proofErr w:type="gramStart"/>
                    <w:r w:rsidRPr="00326DBB">
                      <w:rPr>
                        <w:rFonts w:ascii="Open Sans" w:hAnsi="Open Sans"/>
                        <w:sz w:val="22"/>
                      </w:rPr>
                      <w:t>BSc(</w:t>
                    </w:r>
                    <w:proofErr w:type="spellStart"/>
                    <w:proofErr w:type="gramEnd"/>
                    <w:r w:rsidRPr="00326DBB">
                      <w:rPr>
                        <w:rFonts w:ascii="Open Sans" w:hAnsi="Open Sans"/>
                        <w:sz w:val="22"/>
                      </w:rPr>
                      <w:t>Hons</w:t>
                    </w:r>
                    <w:proofErr w:type="spellEnd"/>
                    <w:r w:rsidRPr="00326DBB">
                      <w:rPr>
                        <w:rFonts w:ascii="Open Sans" w:hAnsi="Open Sans"/>
                        <w:sz w:val="22"/>
                      </w:rPr>
                      <w:t>) Web Design</w:t>
                    </w:r>
                    <w:r w:rsidRPr="00326DBB">
                      <w:rPr>
                        <w:rFonts w:ascii="Open Sans" w:hAnsi="Open Sans"/>
                        <w:sz w:val="22"/>
                      </w:rPr>
                      <w:br/>
                    </w:r>
                  </w:p>
                </w:sdtContent>
              </w:sdt>
              <w:p w14:paraId="1396D569" w14:textId="77777777" w:rsidR="00DD44A0" w:rsidRPr="00326DBB" w:rsidRDefault="00326DBB" w:rsidP="00DD44A0">
                <w:pPr>
                  <w:pStyle w:val="Heading2"/>
                  <w:rPr>
                    <w:rFonts w:ascii="Open Sans" w:hAnsi="Open Sans"/>
                    <w:sz w:val="22"/>
                    <w:szCs w:val="22"/>
                  </w:rPr>
                </w:pPr>
                <w:sdt>
                  <w:sdtPr>
                    <w:rPr>
                      <w:rFonts w:ascii="Open Sans" w:hAnsi="Open Sans"/>
                      <w:sz w:val="22"/>
                      <w:szCs w:val="22"/>
                    </w:rPr>
                    <w:id w:val="-40596458"/>
                    <w:placeholder>
                      <w:docPart w:val="EBDE049E59B581448EEE7C6921A6E238"/>
                    </w:placeholder>
                  </w:sdtPr>
                  <w:sdtContent>
                    <w:r w:rsidR="00DD44A0" w:rsidRPr="00326DBB">
                      <w:rPr>
                        <w:rFonts w:ascii="Open Sans" w:hAnsi="Open Sans"/>
                        <w:color w:val="F79646" w:themeColor="accent6"/>
                        <w:sz w:val="22"/>
                        <w:szCs w:val="22"/>
                      </w:rPr>
                      <w:t xml:space="preserve">Barton </w:t>
                    </w:r>
                    <w:proofErr w:type="spellStart"/>
                    <w:r w:rsidR="00DD44A0" w:rsidRPr="00326DBB">
                      <w:rPr>
                        <w:rFonts w:ascii="Open Sans" w:hAnsi="Open Sans"/>
                        <w:color w:val="F79646" w:themeColor="accent6"/>
                        <w:sz w:val="22"/>
                        <w:szCs w:val="22"/>
                      </w:rPr>
                      <w:t>Peveril</w:t>
                    </w:r>
                    <w:proofErr w:type="spellEnd"/>
                    <w:r w:rsidR="00DD44A0" w:rsidRPr="00326DBB">
                      <w:rPr>
                        <w:rFonts w:ascii="Open Sans" w:hAnsi="Open Sans"/>
                        <w:color w:val="F79646" w:themeColor="accent6"/>
                        <w:sz w:val="22"/>
                        <w:szCs w:val="22"/>
                      </w:rPr>
                      <w:t xml:space="preserve"> College</w:t>
                    </w:r>
                  </w:sdtContent>
                </w:sdt>
                <w:proofErr w:type="gramStart"/>
                <w:r w:rsidR="00DD44A0" w:rsidRPr="00326DBB">
                  <w:rPr>
                    <w:rFonts w:ascii="Open Sans" w:hAnsi="Open Sans"/>
                    <w:sz w:val="22"/>
                    <w:szCs w:val="22"/>
                  </w:rPr>
                  <w:t xml:space="preserve">                                                                              </w:t>
                </w:r>
                <w:r w:rsidR="00DD44A0" w:rsidRPr="00326DBB">
                  <w:rPr>
                    <w:rFonts w:ascii="Open Sans" w:hAnsi="Open Sans"/>
                    <w:color w:val="F79646" w:themeColor="accent6"/>
                    <w:sz w:val="22"/>
                    <w:szCs w:val="22"/>
                  </w:rPr>
                  <w:t>September</w:t>
                </w:r>
                <w:proofErr w:type="gramEnd"/>
                <w:r w:rsidR="00DD44A0" w:rsidRPr="00326DBB">
                  <w:rPr>
                    <w:rFonts w:ascii="Open Sans" w:hAnsi="Open Sans"/>
                    <w:color w:val="F79646" w:themeColor="accent6"/>
                    <w:sz w:val="22"/>
                    <w:szCs w:val="22"/>
                  </w:rPr>
                  <w:t xml:space="preserve"> 2005 – July 2007</w:t>
                </w:r>
              </w:p>
              <w:p w14:paraId="14A9786C" w14:textId="5659D46F" w:rsidR="00524393" w:rsidRPr="00326DBB" w:rsidRDefault="00326DBB" w:rsidP="00DD44A0">
                <w:pPr>
                  <w:pStyle w:val="BodyText"/>
                  <w:rPr>
                    <w:rFonts w:ascii="Open Sans" w:hAnsi="Open Sans"/>
                    <w:sz w:val="22"/>
                  </w:rPr>
                </w:pPr>
                <w:sdt>
                  <w:sdtPr>
                    <w:rPr>
                      <w:rFonts w:ascii="Open Sans" w:hAnsi="Open Sans"/>
                      <w:sz w:val="22"/>
                    </w:rPr>
                    <w:id w:val="-2103485976"/>
                    <w:placeholder>
                      <w:docPart w:val="22A8F30BAE486543847167D77D619065"/>
                    </w:placeholder>
                  </w:sdtPr>
                  <w:sdtContent>
                    <w:r w:rsidR="00DD44A0" w:rsidRPr="00326DBB">
                      <w:rPr>
                        <w:rFonts w:ascii="Open Sans" w:hAnsi="Open Sans"/>
                        <w:sz w:val="22"/>
                      </w:rPr>
                      <w:t>Double IT award</w:t>
                    </w:r>
                    <w:r w:rsidR="00DD44A0" w:rsidRPr="00326DBB">
                      <w:rPr>
                        <w:rFonts w:ascii="Open Sans" w:hAnsi="Open Sans"/>
                        <w:sz w:val="22"/>
                      </w:rPr>
                      <w:br/>
                      <w:t>Double Sport award</w:t>
                    </w:r>
                    <w:r w:rsidR="00DD44A0" w:rsidRPr="00326DBB">
                      <w:rPr>
                        <w:rFonts w:ascii="Open Sans" w:hAnsi="Open Sans"/>
                        <w:sz w:val="22"/>
                      </w:rPr>
                      <w:br/>
                      <w:t xml:space="preserve">Business Studies </w:t>
                    </w:r>
                  </w:sdtContent>
                </w:sdt>
                <w:r w:rsidR="00DD44A0" w:rsidRPr="00326DBB">
                  <w:rPr>
                    <w:rFonts w:ascii="Open Sans" w:hAnsi="Open Sans"/>
                    <w:sz w:val="22"/>
                  </w:rPr>
                  <w:br/>
                </w:r>
                <w:r w:rsidR="00524393" w:rsidRPr="00326DBB">
                  <w:rPr>
                    <w:rFonts w:ascii="Open Sans" w:hAnsi="Open Sans"/>
                    <w:sz w:val="22"/>
                  </w:rPr>
                  <w:br/>
                </w:r>
              </w:p>
            </w:sdtContent>
          </w:sdt>
        </w:tc>
      </w:tr>
      <w:tr w:rsidR="00DD44A0" w:rsidRPr="00326DBB" w14:paraId="11534FDF" w14:textId="77777777" w:rsidTr="00FD474E">
        <w:tc>
          <w:tcPr>
            <w:tcW w:w="755" w:type="pct"/>
          </w:tcPr>
          <w:p w14:paraId="1C49B042" w14:textId="0C60E702" w:rsidR="00DD44A0" w:rsidRPr="00326DBB" w:rsidRDefault="00DD44A0" w:rsidP="00DD44A0">
            <w:pPr>
              <w:pStyle w:val="Heading1"/>
              <w:rPr>
                <w:rFonts w:ascii="Open Sans" w:hAnsi="Open Sans"/>
                <w:color w:val="F79646" w:themeColor="accent6"/>
                <w:sz w:val="22"/>
                <w:szCs w:val="22"/>
              </w:rPr>
            </w:pPr>
            <w:r w:rsidRPr="00326DBB">
              <w:rPr>
                <w:rFonts w:ascii="Open Sans" w:hAnsi="Open Sans"/>
                <w:color w:val="F79646" w:themeColor="accent6"/>
                <w:sz w:val="22"/>
                <w:szCs w:val="22"/>
              </w:rPr>
              <w:t>Skills</w:t>
            </w:r>
          </w:p>
        </w:tc>
        <w:tc>
          <w:tcPr>
            <w:tcW w:w="255" w:type="pct"/>
          </w:tcPr>
          <w:p w14:paraId="51FB953D" w14:textId="77777777" w:rsidR="00DD44A0" w:rsidRPr="00326DBB" w:rsidRDefault="00DD44A0" w:rsidP="00DD44A0">
            <w:pPr>
              <w:pStyle w:val="SpaceBetween"/>
              <w:rPr>
                <w:rFonts w:ascii="Open Sans" w:hAnsi="Open Sans"/>
                <w:sz w:val="22"/>
              </w:rPr>
            </w:pPr>
          </w:p>
        </w:tc>
        <w:tc>
          <w:tcPr>
            <w:tcW w:w="3990" w:type="pct"/>
          </w:tcPr>
          <w:p w14:paraId="42237060" w14:textId="77777777" w:rsidR="00DD44A0" w:rsidRPr="00326DBB" w:rsidRDefault="00DD44A0" w:rsidP="00DD44A0">
            <w:pPr>
              <w:pStyle w:val="BodyText"/>
              <w:rPr>
                <w:rFonts w:ascii="Open Sans" w:hAnsi="Open Sans"/>
                <w:b/>
                <w:sz w:val="22"/>
              </w:rPr>
            </w:pPr>
            <w:r w:rsidRPr="00326DBB">
              <w:rPr>
                <w:rFonts w:ascii="Open Sans" w:hAnsi="Open Sans"/>
                <w:b/>
                <w:sz w:val="22"/>
              </w:rPr>
              <w:t>Languages</w:t>
            </w:r>
            <w:r w:rsidRPr="00326DBB">
              <w:rPr>
                <w:rFonts w:ascii="Open Sans" w:hAnsi="Open Sans"/>
                <w:b/>
                <w:sz w:val="22"/>
              </w:rPr>
              <w:br/>
            </w:r>
            <w:r w:rsidRPr="00326DBB">
              <w:rPr>
                <w:rFonts w:ascii="Open Sans" w:hAnsi="Open Sans"/>
                <w:sz w:val="22"/>
              </w:rPr>
              <w:t xml:space="preserve">HTML5, CSS3, LESS, SASS, </w:t>
            </w:r>
            <w:proofErr w:type="spellStart"/>
            <w:r w:rsidRPr="00326DBB">
              <w:rPr>
                <w:rFonts w:ascii="Open Sans" w:hAnsi="Open Sans"/>
                <w:sz w:val="22"/>
              </w:rPr>
              <w:t>Javascript</w:t>
            </w:r>
            <w:proofErr w:type="spellEnd"/>
            <w:r w:rsidRPr="00326DBB">
              <w:rPr>
                <w:rFonts w:ascii="Open Sans" w:hAnsi="Open Sans"/>
                <w:sz w:val="22"/>
              </w:rPr>
              <w:t xml:space="preserve">, </w:t>
            </w:r>
            <w:proofErr w:type="spellStart"/>
            <w:r w:rsidRPr="00326DBB">
              <w:rPr>
                <w:rFonts w:ascii="Open Sans" w:hAnsi="Open Sans"/>
                <w:sz w:val="22"/>
              </w:rPr>
              <w:t>jQuery</w:t>
            </w:r>
            <w:proofErr w:type="spellEnd"/>
            <w:r w:rsidRPr="00326DBB">
              <w:rPr>
                <w:rFonts w:ascii="Open Sans" w:hAnsi="Open Sans"/>
                <w:sz w:val="22"/>
              </w:rPr>
              <w:t xml:space="preserve">, </w:t>
            </w:r>
            <w:proofErr w:type="spellStart"/>
            <w:r w:rsidRPr="00326DBB">
              <w:rPr>
                <w:rFonts w:ascii="Open Sans" w:hAnsi="Open Sans"/>
                <w:sz w:val="22"/>
              </w:rPr>
              <w:t>AngularJS</w:t>
            </w:r>
            <w:proofErr w:type="spellEnd"/>
            <w:r w:rsidRPr="00326DBB">
              <w:rPr>
                <w:rFonts w:ascii="Open Sans" w:hAnsi="Open Sans"/>
                <w:sz w:val="22"/>
              </w:rPr>
              <w:t xml:space="preserve">, </w:t>
            </w:r>
            <w:proofErr w:type="spellStart"/>
            <w:r w:rsidRPr="00326DBB">
              <w:rPr>
                <w:rFonts w:ascii="Open Sans" w:hAnsi="Open Sans"/>
                <w:sz w:val="22"/>
              </w:rPr>
              <w:t>Jenkyll</w:t>
            </w:r>
            <w:proofErr w:type="spellEnd"/>
            <w:r w:rsidRPr="00326DBB">
              <w:rPr>
                <w:rFonts w:ascii="Open Sans" w:hAnsi="Open Sans"/>
                <w:sz w:val="22"/>
              </w:rPr>
              <w:t>, PHP</w:t>
            </w:r>
          </w:p>
          <w:p w14:paraId="649AF507" w14:textId="77777777" w:rsidR="00DD44A0" w:rsidRPr="00326DBB" w:rsidRDefault="00DD44A0" w:rsidP="00DD44A0">
            <w:pPr>
              <w:pStyle w:val="BodyText"/>
              <w:rPr>
                <w:rFonts w:ascii="Open Sans" w:hAnsi="Open Sans"/>
                <w:b/>
                <w:sz w:val="22"/>
              </w:rPr>
            </w:pPr>
            <w:r w:rsidRPr="00326DBB">
              <w:rPr>
                <w:rFonts w:ascii="Open Sans" w:hAnsi="Open Sans"/>
                <w:b/>
                <w:sz w:val="22"/>
              </w:rPr>
              <w:t>Technical</w:t>
            </w:r>
            <w:r w:rsidRPr="00326DBB">
              <w:rPr>
                <w:rFonts w:ascii="Open Sans" w:hAnsi="Open Sans"/>
                <w:b/>
                <w:sz w:val="22"/>
              </w:rPr>
              <w:br/>
            </w:r>
            <w:proofErr w:type="spellStart"/>
            <w:r w:rsidRPr="00326DBB">
              <w:rPr>
                <w:rFonts w:ascii="Open Sans" w:hAnsi="Open Sans"/>
                <w:sz w:val="22"/>
              </w:rPr>
              <w:t>Git</w:t>
            </w:r>
            <w:proofErr w:type="spellEnd"/>
            <w:r w:rsidRPr="00326DBB">
              <w:rPr>
                <w:rFonts w:ascii="Open Sans" w:hAnsi="Open Sans"/>
                <w:sz w:val="22"/>
              </w:rPr>
              <w:t>, Terminal, Gulp, NPM, AWS (S3), SVN</w:t>
            </w:r>
          </w:p>
          <w:p w14:paraId="27B70BCD" w14:textId="77777777" w:rsidR="00DD44A0" w:rsidRPr="00326DBB" w:rsidRDefault="00DD44A0" w:rsidP="00DD44A0">
            <w:pPr>
              <w:pStyle w:val="BodyText"/>
              <w:rPr>
                <w:rFonts w:ascii="Open Sans" w:hAnsi="Open Sans"/>
                <w:b/>
                <w:sz w:val="22"/>
              </w:rPr>
            </w:pPr>
            <w:r w:rsidRPr="00326DBB">
              <w:rPr>
                <w:rFonts w:ascii="Open Sans" w:hAnsi="Open Sans"/>
                <w:b/>
                <w:sz w:val="22"/>
              </w:rPr>
              <w:t>Software</w:t>
            </w:r>
            <w:r w:rsidRPr="00326DBB">
              <w:rPr>
                <w:rFonts w:ascii="Open Sans" w:hAnsi="Open Sans"/>
                <w:b/>
                <w:sz w:val="22"/>
              </w:rPr>
              <w:br/>
            </w:r>
            <w:r w:rsidRPr="00326DBB">
              <w:rPr>
                <w:rFonts w:ascii="Open Sans" w:hAnsi="Open Sans"/>
                <w:sz w:val="22"/>
              </w:rPr>
              <w:t xml:space="preserve">Atom, </w:t>
            </w:r>
            <w:proofErr w:type="spellStart"/>
            <w:r w:rsidRPr="00326DBB">
              <w:rPr>
                <w:rFonts w:ascii="Open Sans" w:hAnsi="Open Sans"/>
                <w:sz w:val="22"/>
              </w:rPr>
              <w:t>CodeKit</w:t>
            </w:r>
            <w:proofErr w:type="spellEnd"/>
            <w:r w:rsidRPr="00326DBB">
              <w:rPr>
                <w:rFonts w:ascii="Open Sans" w:hAnsi="Open Sans"/>
                <w:sz w:val="22"/>
              </w:rPr>
              <w:t xml:space="preserve">, Photoshop, </w:t>
            </w:r>
            <w:proofErr w:type="spellStart"/>
            <w:r w:rsidRPr="00326DBB">
              <w:rPr>
                <w:rFonts w:ascii="Open Sans" w:hAnsi="Open Sans"/>
                <w:sz w:val="22"/>
              </w:rPr>
              <w:t>Sourcetree</w:t>
            </w:r>
            <w:proofErr w:type="spellEnd"/>
            <w:r w:rsidRPr="00326DBB">
              <w:rPr>
                <w:rFonts w:ascii="Open Sans" w:hAnsi="Open Sans"/>
                <w:sz w:val="22"/>
              </w:rPr>
              <w:t xml:space="preserve">, </w:t>
            </w:r>
            <w:proofErr w:type="spellStart"/>
            <w:r w:rsidRPr="00326DBB">
              <w:rPr>
                <w:rFonts w:ascii="Open Sans" w:hAnsi="Open Sans"/>
                <w:sz w:val="22"/>
              </w:rPr>
              <w:t>Jira</w:t>
            </w:r>
            <w:proofErr w:type="spellEnd"/>
            <w:r w:rsidRPr="00326DBB">
              <w:rPr>
                <w:rFonts w:ascii="Open Sans" w:hAnsi="Open Sans"/>
                <w:sz w:val="22"/>
              </w:rPr>
              <w:t xml:space="preserve">, Bamboo, Confluence, </w:t>
            </w:r>
            <w:proofErr w:type="spellStart"/>
            <w:r w:rsidRPr="00326DBB">
              <w:rPr>
                <w:rFonts w:ascii="Open Sans" w:hAnsi="Open Sans"/>
                <w:sz w:val="22"/>
              </w:rPr>
              <w:t>Bitbucket</w:t>
            </w:r>
            <w:proofErr w:type="spellEnd"/>
            <w:r w:rsidRPr="00326DBB">
              <w:rPr>
                <w:rFonts w:ascii="Open Sans" w:hAnsi="Open Sans"/>
                <w:sz w:val="22"/>
              </w:rPr>
              <w:t xml:space="preserve">, </w:t>
            </w:r>
            <w:proofErr w:type="spellStart"/>
            <w:r w:rsidRPr="00326DBB">
              <w:rPr>
                <w:rFonts w:ascii="Open Sans" w:hAnsi="Open Sans"/>
                <w:sz w:val="22"/>
              </w:rPr>
              <w:t>Github</w:t>
            </w:r>
            <w:proofErr w:type="spellEnd"/>
            <w:r w:rsidRPr="00326DBB">
              <w:rPr>
                <w:rFonts w:ascii="Open Sans" w:hAnsi="Open Sans"/>
                <w:sz w:val="22"/>
              </w:rPr>
              <w:t xml:space="preserve">, </w:t>
            </w:r>
            <w:proofErr w:type="spellStart"/>
            <w:r w:rsidRPr="00326DBB">
              <w:rPr>
                <w:rFonts w:ascii="Open Sans" w:hAnsi="Open Sans"/>
                <w:sz w:val="22"/>
              </w:rPr>
              <w:t>Hotjar</w:t>
            </w:r>
            <w:proofErr w:type="spellEnd"/>
            <w:r w:rsidRPr="00326DBB">
              <w:rPr>
                <w:rFonts w:ascii="Open Sans" w:hAnsi="Open Sans"/>
                <w:sz w:val="22"/>
              </w:rPr>
              <w:t xml:space="preserve">, </w:t>
            </w:r>
            <w:proofErr w:type="spellStart"/>
            <w:r w:rsidRPr="00326DBB">
              <w:rPr>
                <w:rFonts w:ascii="Open Sans" w:hAnsi="Open Sans"/>
                <w:sz w:val="22"/>
              </w:rPr>
              <w:t>Optimizely</w:t>
            </w:r>
            <w:proofErr w:type="spellEnd"/>
            <w:r w:rsidRPr="00326DBB">
              <w:rPr>
                <w:rFonts w:ascii="Open Sans" w:hAnsi="Open Sans"/>
                <w:sz w:val="22"/>
              </w:rPr>
              <w:t xml:space="preserve">, </w:t>
            </w:r>
            <w:proofErr w:type="spellStart"/>
            <w:r w:rsidRPr="00326DBB">
              <w:rPr>
                <w:rFonts w:ascii="Open Sans" w:hAnsi="Open Sans"/>
                <w:sz w:val="22"/>
              </w:rPr>
              <w:t>MailChimp</w:t>
            </w:r>
            <w:proofErr w:type="spellEnd"/>
            <w:r w:rsidRPr="00326DBB">
              <w:rPr>
                <w:rFonts w:ascii="Open Sans" w:hAnsi="Open Sans"/>
                <w:sz w:val="22"/>
              </w:rPr>
              <w:t xml:space="preserve">, Basecamp, </w:t>
            </w:r>
            <w:proofErr w:type="spellStart"/>
            <w:r w:rsidRPr="00326DBB">
              <w:rPr>
                <w:rFonts w:ascii="Open Sans" w:hAnsi="Open Sans"/>
                <w:sz w:val="22"/>
              </w:rPr>
              <w:t>Axure</w:t>
            </w:r>
            <w:proofErr w:type="spellEnd"/>
            <w:r w:rsidRPr="00326DBB">
              <w:rPr>
                <w:rFonts w:ascii="Open Sans" w:hAnsi="Open Sans"/>
                <w:sz w:val="22"/>
              </w:rPr>
              <w:t xml:space="preserve">, </w:t>
            </w:r>
            <w:proofErr w:type="spellStart"/>
            <w:r w:rsidRPr="00326DBB">
              <w:rPr>
                <w:rFonts w:ascii="Open Sans" w:hAnsi="Open Sans"/>
                <w:sz w:val="22"/>
              </w:rPr>
              <w:t>Zeplin</w:t>
            </w:r>
            <w:proofErr w:type="spellEnd"/>
            <w:r w:rsidRPr="00326DBB">
              <w:rPr>
                <w:rFonts w:ascii="Open Sans" w:hAnsi="Open Sans"/>
                <w:sz w:val="22"/>
              </w:rPr>
              <w:t xml:space="preserve"> with sketch</w:t>
            </w:r>
          </w:p>
          <w:p w14:paraId="344C6D6C" w14:textId="77777777" w:rsidR="00DD44A0" w:rsidRPr="00326DBB" w:rsidRDefault="00DD44A0" w:rsidP="00DD44A0">
            <w:pPr>
              <w:pStyle w:val="BodyText"/>
              <w:rPr>
                <w:rFonts w:ascii="Open Sans" w:hAnsi="Open Sans"/>
                <w:sz w:val="22"/>
              </w:rPr>
            </w:pPr>
            <w:r w:rsidRPr="00326DBB">
              <w:rPr>
                <w:rFonts w:ascii="Open Sans" w:hAnsi="Open Sans"/>
                <w:b/>
                <w:sz w:val="22"/>
              </w:rPr>
              <w:t>Design</w:t>
            </w:r>
            <w:r w:rsidRPr="00326DBB">
              <w:rPr>
                <w:rFonts w:ascii="Open Sans" w:hAnsi="Open Sans"/>
                <w:sz w:val="22"/>
              </w:rPr>
              <w:br/>
              <w:t>UX, UI (Photoshop &amp; Sketch), Interactive design (invisible animation), Responsive design, Print</w:t>
            </w:r>
          </w:p>
          <w:p w14:paraId="1B0B78D1" w14:textId="730E99AE" w:rsidR="00DD44A0" w:rsidRPr="00326DBB" w:rsidRDefault="00DD44A0" w:rsidP="00DD44A0">
            <w:pPr>
              <w:pStyle w:val="SpaceBetween"/>
              <w:rPr>
                <w:rFonts w:ascii="Open Sans" w:hAnsi="Open Sans"/>
                <w:color w:val="7F7F7F" w:themeColor="text1" w:themeTint="80"/>
                <w:sz w:val="22"/>
              </w:rPr>
            </w:pPr>
            <w:r w:rsidRPr="00326DBB">
              <w:rPr>
                <w:rFonts w:ascii="Open Sans" w:hAnsi="Open Sans"/>
                <w:b/>
                <w:color w:val="7F7F7F" w:themeColor="text1" w:themeTint="80"/>
                <w:sz w:val="22"/>
              </w:rPr>
              <w:t>Miscellaneous</w:t>
            </w:r>
            <w:r w:rsidRPr="00326DBB">
              <w:rPr>
                <w:rFonts w:ascii="Open Sans" w:hAnsi="Open Sans"/>
                <w:color w:val="7F7F7F" w:themeColor="text1" w:themeTint="80"/>
                <w:sz w:val="22"/>
              </w:rPr>
              <w:br/>
              <w:t xml:space="preserve">SEO, Web performance and </w:t>
            </w:r>
            <w:proofErr w:type="spellStart"/>
            <w:r w:rsidRPr="00326DBB">
              <w:rPr>
                <w:rFonts w:ascii="Open Sans" w:hAnsi="Open Sans"/>
                <w:color w:val="7F7F7F" w:themeColor="text1" w:themeTint="80"/>
                <w:sz w:val="22"/>
              </w:rPr>
              <w:t>optimisations</w:t>
            </w:r>
            <w:proofErr w:type="spellEnd"/>
            <w:r w:rsidRPr="00326DBB">
              <w:rPr>
                <w:rFonts w:ascii="Open Sans" w:hAnsi="Open Sans"/>
                <w:color w:val="7F7F7F" w:themeColor="text1" w:themeTint="80"/>
                <w:sz w:val="22"/>
              </w:rPr>
              <w:t xml:space="preserve">, Agile process, </w:t>
            </w:r>
            <w:proofErr w:type="spellStart"/>
            <w:r w:rsidRPr="00326DBB">
              <w:rPr>
                <w:rFonts w:ascii="Open Sans" w:hAnsi="Open Sans"/>
                <w:color w:val="7F7F7F" w:themeColor="text1" w:themeTint="80"/>
                <w:sz w:val="22"/>
              </w:rPr>
              <w:t>Omniture</w:t>
            </w:r>
            <w:proofErr w:type="spellEnd"/>
            <w:r w:rsidRPr="00326DBB">
              <w:rPr>
                <w:rFonts w:ascii="Open Sans" w:hAnsi="Open Sans"/>
                <w:color w:val="7F7F7F" w:themeColor="text1" w:themeTint="80"/>
                <w:sz w:val="22"/>
              </w:rPr>
              <w:t xml:space="preserve"> tracking (interaction events), </w:t>
            </w:r>
            <w:proofErr w:type="spellStart"/>
            <w:r w:rsidRPr="00326DBB">
              <w:rPr>
                <w:rFonts w:ascii="Open Sans" w:hAnsi="Open Sans"/>
                <w:color w:val="7F7F7F" w:themeColor="text1" w:themeTint="80"/>
                <w:sz w:val="22"/>
              </w:rPr>
              <w:t>Qubit</w:t>
            </w:r>
            <w:proofErr w:type="spellEnd"/>
            <w:r w:rsidRPr="00326DBB">
              <w:rPr>
                <w:rFonts w:ascii="Open Sans" w:hAnsi="Open Sans"/>
                <w:color w:val="7F7F7F" w:themeColor="text1" w:themeTint="80"/>
                <w:sz w:val="22"/>
              </w:rPr>
              <w:t xml:space="preserve"> (ad platform, which uses CRUX), Cross browser optimization</w:t>
            </w:r>
          </w:p>
          <w:p w14:paraId="122A9310" w14:textId="77777777" w:rsidR="00DD44A0" w:rsidRPr="00326DBB" w:rsidRDefault="00DD44A0" w:rsidP="00DD44A0">
            <w:pPr>
              <w:pStyle w:val="SpaceBetween"/>
              <w:rPr>
                <w:rFonts w:ascii="Open Sans" w:hAnsi="Open Sans"/>
                <w:color w:val="7F7F7F" w:themeColor="text1" w:themeTint="80"/>
                <w:sz w:val="22"/>
              </w:rPr>
            </w:pPr>
          </w:p>
          <w:p w14:paraId="5D9DFF2D" w14:textId="77777777" w:rsidR="00DD44A0" w:rsidRPr="00326DBB" w:rsidRDefault="00DD44A0" w:rsidP="00DD44A0">
            <w:pPr>
              <w:pStyle w:val="SpaceBetween"/>
              <w:rPr>
                <w:rFonts w:ascii="Open Sans" w:hAnsi="Open Sans"/>
                <w:color w:val="7F7F7F" w:themeColor="text1" w:themeTint="80"/>
                <w:sz w:val="22"/>
              </w:rPr>
            </w:pPr>
          </w:p>
        </w:tc>
      </w:tr>
      <w:tr w:rsidR="00DD44A0" w:rsidRPr="00326DBB" w14:paraId="658022BA" w14:textId="77777777" w:rsidTr="00FD474E">
        <w:tc>
          <w:tcPr>
            <w:tcW w:w="755" w:type="pct"/>
          </w:tcPr>
          <w:p w14:paraId="442BCE6A" w14:textId="147BF0F9" w:rsidR="00DD44A0" w:rsidRPr="00326DBB" w:rsidRDefault="00DD44A0" w:rsidP="00DD44A0">
            <w:pPr>
              <w:pStyle w:val="Heading1"/>
              <w:rPr>
                <w:rFonts w:ascii="Open Sans" w:hAnsi="Open Sans"/>
              </w:rPr>
            </w:pPr>
            <w:r w:rsidRPr="00326DBB">
              <w:rPr>
                <w:rFonts w:ascii="Open Sans" w:hAnsi="Open Sans"/>
                <w:color w:val="F79646" w:themeColor="accent6"/>
                <w:sz w:val="22"/>
                <w:szCs w:val="22"/>
              </w:rPr>
              <w:t>Hobbies</w:t>
            </w:r>
          </w:p>
        </w:tc>
        <w:tc>
          <w:tcPr>
            <w:tcW w:w="255" w:type="pct"/>
          </w:tcPr>
          <w:p w14:paraId="5F9A9F62" w14:textId="71D83A73" w:rsidR="00DD44A0" w:rsidRPr="00326DBB" w:rsidRDefault="00DD44A0" w:rsidP="00DD44A0">
            <w:pPr>
              <w:rPr>
                <w:rFonts w:ascii="Open Sans" w:hAnsi="Open Sans"/>
              </w:rPr>
            </w:pPr>
          </w:p>
        </w:tc>
        <w:tc>
          <w:tcPr>
            <w:tcW w:w="3990" w:type="pct"/>
          </w:tcPr>
          <w:p w14:paraId="4FE61DFC" w14:textId="77777777" w:rsidR="00DD44A0" w:rsidRPr="00326DBB" w:rsidRDefault="00DD44A0" w:rsidP="00DD44A0">
            <w:pPr>
              <w:pStyle w:val="SpaceBetween"/>
              <w:rPr>
                <w:rFonts w:ascii="Open Sans" w:hAnsi="Open Sans"/>
                <w:b/>
                <w:color w:val="7F7F7F" w:themeColor="text1" w:themeTint="80"/>
                <w:sz w:val="22"/>
              </w:rPr>
            </w:pPr>
            <w:r w:rsidRPr="00326DBB">
              <w:rPr>
                <w:rFonts w:ascii="Open Sans" w:hAnsi="Open Sans"/>
                <w:b/>
                <w:color w:val="7F7F7F" w:themeColor="text1" w:themeTint="80"/>
                <w:sz w:val="22"/>
              </w:rPr>
              <w:t>Football</w:t>
            </w:r>
          </w:p>
          <w:p w14:paraId="4A192F27" w14:textId="77777777" w:rsidR="00DD44A0" w:rsidRPr="00326DBB" w:rsidRDefault="00DD44A0" w:rsidP="00DD44A0">
            <w:pPr>
              <w:pStyle w:val="SpaceBetween"/>
              <w:rPr>
                <w:rFonts w:ascii="Open Sans" w:hAnsi="Open Sans"/>
                <w:color w:val="7F7F7F" w:themeColor="text1" w:themeTint="80"/>
                <w:sz w:val="22"/>
              </w:rPr>
            </w:pPr>
            <w:r w:rsidRPr="00326DBB">
              <w:rPr>
                <w:rFonts w:ascii="Open Sans" w:hAnsi="Open Sans"/>
                <w:color w:val="7F7F7F" w:themeColor="text1" w:themeTint="80"/>
                <w:sz w:val="22"/>
              </w:rPr>
              <w:t xml:space="preserve">Massive Southampton FC fan and </w:t>
            </w:r>
            <w:proofErr w:type="spellStart"/>
            <w:r w:rsidRPr="00326DBB">
              <w:rPr>
                <w:rFonts w:ascii="Open Sans" w:hAnsi="Open Sans"/>
                <w:color w:val="7F7F7F" w:themeColor="text1" w:themeTint="80"/>
                <w:sz w:val="22"/>
              </w:rPr>
              <w:t>Coogee</w:t>
            </w:r>
            <w:proofErr w:type="spellEnd"/>
            <w:r w:rsidRPr="00326DBB">
              <w:rPr>
                <w:rFonts w:ascii="Open Sans" w:hAnsi="Open Sans"/>
                <w:color w:val="7F7F7F" w:themeColor="text1" w:themeTint="80"/>
                <w:sz w:val="22"/>
              </w:rPr>
              <w:t xml:space="preserve"> united player</w:t>
            </w:r>
          </w:p>
          <w:p w14:paraId="4332C681" w14:textId="77777777" w:rsidR="00DD44A0" w:rsidRPr="00326DBB" w:rsidRDefault="00DD44A0" w:rsidP="00DD44A0">
            <w:pPr>
              <w:pStyle w:val="SpaceBetween"/>
              <w:rPr>
                <w:rFonts w:ascii="Open Sans" w:hAnsi="Open Sans"/>
                <w:color w:val="7F7F7F" w:themeColor="text1" w:themeTint="80"/>
                <w:sz w:val="22"/>
              </w:rPr>
            </w:pPr>
          </w:p>
          <w:p w14:paraId="0DF62CD1" w14:textId="77777777" w:rsidR="00DD44A0" w:rsidRPr="00326DBB" w:rsidRDefault="00DD44A0" w:rsidP="00DD44A0">
            <w:pPr>
              <w:pStyle w:val="SpaceBetween"/>
              <w:rPr>
                <w:rFonts w:ascii="Open Sans" w:hAnsi="Open Sans"/>
                <w:color w:val="7F7F7F" w:themeColor="text1" w:themeTint="80"/>
                <w:sz w:val="22"/>
              </w:rPr>
            </w:pPr>
            <w:r w:rsidRPr="00326DBB">
              <w:rPr>
                <w:rFonts w:ascii="Open Sans" w:hAnsi="Open Sans"/>
                <w:b/>
                <w:color w:val="7F7F7F" w:themeColor="text1" w:themeTint="80"/>
                <w:sz w:val="22"/>
              </w:rPr>
              <w:t>Fitness</w:t>
            </w:r>
            <w:r w:rsidRPr="00326DBB">
              <w:rPr>
                <w:rFonts w:ascii="Open Sans" w:hAnsi="Open Sans"/>
                <w:color w:val="7F7F7F" w:themeColor="text1" w:themeTint="80"/>
                <w:sz w:val="22"/>
              </w:rPr>
              <w:br/>
            </w:r>
            <w:proofErr w:type="spellStart"/>
            <w:r w:rsidRPr="00326DBB">
              <w:rPr>
                <w:rFonts w:ascii="Open Sans" w:hAnsi="Open Sans"/>
                <w:color w:val="7F7F7F" w:themeColor="text1" w:themeTint="80"/>
                <w:sz w:val="22"/>
              </w:rPr>
              <w:t>Crossfit</w:t>
            </w:r>
            <w:proofErr w:type="spellEnd"/>
            <w:r w:rsidRPr="00326DBB">
              <w:rPr>
                <w:rFonts w:ascii="Open Sans" w:hAnsi="Open Sans"/>
                <w:color w:val="7F7F7F" w:themeColor="text1" w:themeTint="80"/>
                <w:sz w:val="22"/>
              </w:rPr>
              <w:t xml:space="preserve"> and running</w:t>
            </w:r>
          </w:p>
          <w:p w14:paraId="3821FB42" w14:textId="77777777" w:rsidR="00DD44A0" w:rsidRPr="00326DBB" w:rsidRDefault="00DD44A0" w:rsidP="00DD44A0">
            <w:pPr>
              <w:pStyle w:val="SpaceBetween"/>
              <w:rPr>
                <w:rFonts w:ascii="Open Sans" w:hAnsi="Open Sans"/>
                <w:color w:val="7F7F7F" w:themeColor="text1" w:themeTint="80"/>
                <w:sz w:val="22"/>
              </w:rPr>
            </w:pPr>
          </w:p>
          <w:p w14:paraId="0AB0E8B3" w14:textId="77777777" w:rsidR="00DD44A0" w:rsidRPr="00326DBB" w:rsidRDefault="00DD44A0" w:rsidP="00DD44A0">
            <w:pPr>
              <w:pStyle w:val="SpaceBetween"/>
              <w:rPr>
                <w:rFonts w:ascii="Open Sans" w:hAnsi="Open Sans"/>
                <w:color w:val="7F7F7F" w:themeColor="text1" w:themeTint="80"/>
                <w:sz w:val="22"/>
              </w:rPr>
            </w:pPr>
            <w:r w:rsidRPr="00326DBB">
              <w:rPr>
                <w:rFonts w:ascii="Open Sans" w:hAnsi="Open Sans"/>
                <w:b/>
                <w:color w:val="7F7F7F" w:themeColor="text1" w:themeTint="80"/>
                <w:sz w:val="22"/>
              </w:rPr>
              <w:t>Athletics</w:t>
            </w:r>
            <w:r w:rsidRPr="00326DBB">
              <w:rPr>
                <w:rFonts w:ascii="Open Sans" w:hAnsi="Open Sans"/>
                <w:color w:val="7F7F7F" w:themeColor="text1" w:themeTint="80"/>
                <w:sz w:val="22"/>
              </w:rPr>
              <w:br/>
              <w:t>I once finished 5</w:t>
            </w:r>
            <w:r w:rsidRPr="00326DBB">
              <w:rPr>
                <w:rFonts w:ascii="Open Sans" w:hAnsi="Open Sans"/>
                <w:color w:val="7F7F7F" w:themeColor="text1" w:themeTint="80"/>
                <w:sz w:val="22"/>
                <w:vertAlign w:val="superscript"/>
              </w:rPr>
              <w:t>th</w:t>
            </w:r>
            <w:r w:rsidRPr="00326DBB">
              <w:rPr>
                <w:rFonts w:ascii="Open Sans" w:hAnsi="Open Sans"/>
                <w:color w:val="7F7F7F" w:themeColor="text1" w:themeTint="80"/>
                <w:sz w:val="22"/>
              </w:rPr>
              <w:t xml:space="preserve"> in the UK for throwing the Javelin!</w:t>
            </w:r>
          </w:p>
          <w:p w14:paraId="3FDBC6B6" w14:textId="77777777" w:rsidR="00DD44A0" w:rsidRPr="00326DBB" w:rsidRDefault="00DD44A0" w:rsidP="00DD44A0">
            <w:pPr>
              <w:pStyle w:val="SpaceBetween"/>
              <w:rPr>
                <w:rFonts w:ascii="Open Sans" w:hAnsi="Open Sans"/>
                <w:b/>
                <w:color w:val="7F7F7F" w:themeColor="text1" w:themeTint="80"/>
                <w:sz w:val="22"/>
              </w:rPr>
            </w:pPr>
            <w:r w:rsidRPr="00326DBB">
              <w:rPr>
                <w:rFonts w:ascii="Open Sans" w:hAnsi="Open Sans"/>
                <w:color w:val="7F7F7F" w:themeColor="text1" w:themeTint="80"/>
                <w:sz w:val="22"/>
              </w:rPr>
              <w:br/>
            </w:r>
            <w:r w:rsidRPr="00326DBB">
              <w:rPr>
                <w:rFonts w:ascii="Open Sans" w:hAnsi="Open Sans"/>
                <w:b/>
                <w:color w:val="7F7F7F" w:themeColor="text1" w:themeTint="80"/>
                <w:sz w:val="22"/>
              </w:rPr>
              <w:t>Other</w:t>
            </w:r>
          </w:p>
          <w:p w14:paraId="0B82E889" w14:textId="062A4A98" w:rsidR="00DD44A0" w:rsidRPr="00326DBB" w:rsidRDefault="00DD44A0" w:rsidP="00DD44A0">
            <w:pPr>
              <w:pStyle w:val="SpaceBetween"/>
              <w:rPr>
                <w:rFonts w:ascii="Open Sans" w:hAnsi="Open Sans"/>
                <w:color w:val="7F7F7F" w:themeColor="text1" w:themeTint="80"/>
                <w:sz w:val="22"/>
              </w:rPr>
            </w:pPr>
            <w:r w:rsidRPr="00326DBB">
              <w:rPr>
                <w:rFonts w:ascii="Open Sans" w:hAnsi="Open Sans"/>
                <w:color w:val="7F7F7F" w:themeColor="text1" w:themeTint="80"/>
                <w:sz w:val="22"/>
              </w:rPr>
              <w:t>Computer games, Netflix and playing with my cat</w:t>
            </w:r>
          </w:p>
          <w:p w14:paraId="49E15B80" w14:textId="124DDB63" w:rsidR="00DD44A0" w:rsidRPr="00326DBB" w:rsidRDefault="00DD44A0" w:rsidP="00DD44A0">
            <w:pPr>
              <w:rPr>
                <w:rFonts w:ascii="Open Sans" w:hAnsi="Open Sans"/>
              </w:rPr>
            </w:pPr>
          </w:p>
        </w:tc>
      </w:tr>
    </w:tbl>
    <w:p w14:paraId="25B75AFC" w14:textId="77777777" w:rsidR="00E221DE" w:rsidRPr="00326DBB" w:rsidRDefault="00E221DE" w:rsidP="00E221DE">
      <w:pPr>
        <w:rPr>
          <w:rFonts w:ascii="Open Sans" w:hAnsi="Open Sans"/>
        </w:rPr>
      </w:pPr>
    </w:p>
    <w:sectPr w:rsidR="00E221DE" w:rsidRPr="00326DBB" w:rsidSect="00E645F4">
      <w:footerReference w:type="default" r:id="rId14"/>
      <w:headerReference w:type="first" r:id="rId15"/>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157439" w14:textId="77777777" w:rsidR="00C4132D" w:rsidRDefault="00C4132D">
      <w:r>
        <w:separator/>
      </w:r>
    </w:p>
  </w:endnote>
  <w:endnote w:type="continuationSeparator" w:id="0">
    <w:p w14:paraId="72188A92" w14:textId="77777777" w:rsidR="00C4132D" w:rsidRDefault="00C413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BAD6619" w14:textId="77777777" w:rsidR="00C4132D" w:rsidRDefault="00C4132D" w:rsidP="00397E32">
    <w:pPr>
      <w:pStyle w:val="Footer"/>
      <w:jc w:val="cen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9EE4732" w14:textId="77777777" w:rsidR="00C4132D" w:rsidRDefault="00C4132D">
      <w:r>
        <w:separator/>
      </w:r>
    </w:p>
  </w:footnote>
  <w:footnote w:type="continuationSeparator" w:id="0">
    <w:p w14:paraId="45359838" w14:textId="77777777" w:rsidR="00C4132D" w:rsidRDefault="00C4132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FD02230" w14:textId="77777777" w:rsidR="00C4132D" w:rsidRDefault="00C4132D"/>
  <w:p w14:paraId="1EBC8A38" w14:textId="77777777" w:rsidR="00C4132D" w:rsidRDefault="00C4132D"/>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B31E72"/>
    <w:rsid w:val="000D66FC"/>
    <w:rsid w:val="00110ABE"/>
    <w:rsid w:val="001E4182"/>
    <w:rsid w:val="002B6CDF"/>
    <w:rsid w:val="002E7E9F"/>
    <w:rsid w:val="00326DBB"/>
    <w:rsid w:val="00397E32"/>
    <w:rsid w:val="003A4F50"/>
    <w:rsid w:val="004354EF"/>
    <w:rsid w:val="004D0E73"/>
    <w:rsid w:val="00503458"/>
    <w:rsid w:val="00524393"/>
    <w:rsid w:val="00620EA4"/>
    <w:rsid w:val="00654772"/>
    <w:rsid w:val="00691707"/>
    <w:rsid w:val="006C70D2"/>
    <w:rsid w:val="006D333B"/>
    <w:rsid w:val="007230DE"/>
    <w:rsid w:val="007F4AE1"/>
    <w:rsid w:val="00810AA1"/>
    <w:rsid w:val="00831528"/>
    <w:rsid w:val="00877236"/>
    <w:rsid w:val="009F19E9"/>
    <w:rsid w:val="00A42E20"/>
    <w:rsid w:val="00AC7FB3"/>
    <w:rsid w:val="00AF21D3"/>
    <w:rsid w:val="00B31E72"/>
    <w:rsid w:val="00B41FE5"/>
    <w:rsid w:val="00BB25B8"/>
    <w:rsid w:val="00BB7A8C"/>
    <w:rsid w:val="00C129BF"/>
    <w:rsid w:val="00C4132D"/>
    <w:rsid w:val="00DC040D"/>
    <w:rsid w:val="00DD44A0"/>
    <w:rsid w:val="00E221DE"/>
    <w:rsid w:val="00E645F4"/>
    <w:rsid w:val="00F151DB"/>
    <w:rsid w:val="00F24660"/>
    <w:rsid w:val="00F606C8"/>
    <w:rsid w:val="00F72602"/>
    <w:rsid w:val="00FD47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75BA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B31E7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docDefaults>
  <w:latentStyles w:defLockedState="0" w:defUIPriority="0" w:defSemiHidden="0" w:defUnhideWhenUsed="0" w:defQFormat="0" w:count="276"/>
  <w:style w:type="paragraph" w:default="1" w:styleId="Normal">
    <w:name w:val="Normal"/>
    <w:rsid w:val="00F015DE"/>
    <w:rPr>
      <w:sz w:val="20"/>
    </w:rPr>
  </w:style>
  <w:style w:type="paragraph" w:styleId="Heading1">
    <w:name w:val="heading 1"/>
    <w:basedOn w:val="Normal"/>
    <w:next w:val="BodyText"/>
    <w:link w:val="Heading1Char"/>
    <w:rsid w:val="002B6CDF"/>
    <w:pPr>
      <w:keepNext/>
      <w:keepLines/>
      <w:jc w:val="right"/>
      <w:outlineLvl w:val="0"/>
    </w:pPr>
    <w:rPr>
      <w:rFonts w:asciiTheme="majorHAnsi" w:eastAsiaTheme="majorEastAsia" w:hAnsiTheme="majorHAnsi" w:cstheme="majorBidi"/>
      <w:b/>
      <w:bCs/>
      <w:color w:val="4F81BD" w:themeColor="accent1"/>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Theme="majorHAnsi" w:eastAsiaTheme="majorEastAsia" w:hAnsiTheme="majorHAnsi" w:cstheme="majorBidi"/>
      <w:bCs/>
      <w:color w:val="1F497D" w:themeColor="text2"/>
      <w:sz w:val="18"/>
      <w:szCs w:val="20"/>
    </w:rPr>
  </w:style>
  <w:style w:type="paragraph" w:styleId="Heading3">
    <w:name w:val="heading 3"/>
    <w:basedOn w:val="Normal"/>
    <w:next w:val="Normal"/>
    <w:link w:val="Heading3Char"/>
    <w:unhideWhenUsed/>
    <w:qFormat/>
    <w:rsid w:val="006D333B"/>
    <w:pPr>
      <w:keepNext/>
      <w:keepLines/>
      <w:outlineLvl w:val="2"/>
    </w:pPr>
    <w:rPr>
      <w:rFonts w:asciiTheme="majorHAnsi" w:eastAsiaTheme="majorEastAsia" w:hAnsiTheme="majorHAnsi" w:cstheme="majorBidi"/>
      <w:b/>
      <w:bCs/>
      <w:color w:val="4F81BD" w:themeColor="accent1"/>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B6CDF"/>
    <w:rPr>
      <w:rFonts w:asciiTheme="majorHAnsi" w:eastAsiaTheme="majorEastAsia" w:hAnsiTheme="majorHAnsi" w:cstheme="majorBidi"/>
      <w:b/>
      <w:bCs/>
      <w:color w:val="4F81BD" w:themeColor="accent1"/>
      <w:sz w:val="18"/>
      <w:szCs w:val="24"/>
    </w:rPr>
  </w:style>
  <w:style w:type="character" w:customStyle="1" w:styleId="Heading2Char">
    <w:name w:val="Heading 2 Char"/>
    <w:basedOn w:val="DefaultParagraphFont"/>
    <w:link w:val="Heading2"/>
    <w:rsid w:val="007F4AE1"/>
    <w:rPr>
      <w:rFonts w:asciiTheme="majorHAnsi" w:eastAsiaTheme="majorEastAsia" w:hAnsiTheme="majorHAnsi" w:cstheme="majorBidi"/>
      <w:bCs/>
      <w:color w:val="1F497D" w:themeColor="text2"/>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4F81BD" w:themeColor="accent1"/>
    </w:rPr>
  </w:style>
  <w:style w:type="character" w:customStyle="1" w:styleId="FooterChar">
    <w:name w:val="Footer Char"/>
    <w:basedOn w:val="DefaultParagraphFont"/>
    <w:link w:val="Footer"/>
    <w:rsid w:val="00F015DE"/>
    <w:rPr>
      <w:b/>
      <w:color w:val="4F81BD" w:themeColor="accent1"/>
      <w:sz w:val="20"/>
    </w:rPr>
  </w:style>
  <w:style w:type="paragraph" w:styleId="Title">
    <w:name w:val="Title"/>
    <w:basedOn w:val="Normal"/>
    <w:next w:val="Normal"/>
    <w:link w:val="TitleChar"/>
    <w:rsid w:val="00620EA4"/>
    <w:pPr>
      <w:spacing w:after="120"/>
    </w:pPr>
    <w:rPr>
      <w:rFonts w:asciiTheme="majorHAnsi" w:eastAsiaTheme="majorEastAsia" w:hAnsiTheme="majorHAnsi" w:cstheme="majorBidi"/>
      <w:color w:val="4F81BD" w:themeColor="accent1"/>
      <w:sz w:val="72"/>
      <w:szCs w:val="36"/>
    </w:rPr>
  </w:style>
  <w:style w:type="character" w:customStyle="1" w:styleId="TitleChar">
    <w:name w:val="Title Char"/>
    <w:basedOn w:val="DefaultParagraphFont"/>
    <w:link w:val="Title"/>
    <w:rsid w:val="00620EA4"/>
    <w:rPr>
      <w:rFonts w:asciiTheme="majorHAnsi" w:eastAsiaTheme="majorEastAsia" w:hAnsiTheme="majorHAnsi" w:cstheme="majorBidi"/>
      <w:color w:val="4F81BD" w:themeColor="accent1"/>
      <w:sz w:val="72"/>
      <w:szCs w:val="36"/>
    </w:rPr>
  </w:style>
  <w:style w:type="paragraph" w:customStyle="1" w:styleId="ContactDetails">
    <w:name w:val="Contact Details"/>
    <w:basedOn w:val="Normal"/>
    <w:rsid w:val="00691707"/>
    <w:rPr>
      <w:color w:val="7F7F7F" w:themeColor="text1" w:themeTint="80"/>
      <w:sz w:val="16"/>
      <w:szCs w:val="18"/>
    </w:rPr>
  </w:style>
  <w:style w:type="paragraph" w:customStyle="1" w:styleId="Initials">
    <w:name w:val="Initials"/>
    <w:basedOn w:val="Normal"/>
    <w:rsid w:val="00F606C8"/>
    <w:pPr>
      <w:ind w:left="-29"/>
    </w:pPr>
    <w:rPr>
      <w:b/>
      <w:color w:val="FFFFFF" w:themeColor="background1"/>
      <w:sz w:val="88"/>
    </w:rPr>
  </w:style>
  <w:style w:type="paragraph" w:styleId="BodyText">
    <w:name w:val="Body Text"/>
    <w:basedOn w:val="Normal"/>
    <w:link w:val="BodyTextChar"/>
    <w:rsid w:val="007F4AE1"/>
    <w:pPr>
      <w:spacing w:after="180"/>
    </w:pPr>
    <w:rPr>
      <w:color w:val="7F7F7F" w:themeColor="text1" w:themeTint="80"/>
      <w:sz w:val="18"/>
    </w:rPr>
  </w:style>
  <w:style w:type="character" w:customStyle="1" w:styleId="BodyTextChar">
    <w:name w:val="Body Text Char"/>
    <w:basedOn w:val="DefaultParagraphFont"/>
    <w:link w:val="BodyText"/>
    <w:rsid w:val="007F4AE1"/>
    <w:rPr>
      <w:color w:val="7F7F7F" w:themeColor="text1" w:themeTint="80"/>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i/>
      <w:iCs/>
      <w:color w:val="4F81BD"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color w:val="7F7F7F" w:themeColor="text1" w:themeTint="80"/>
      <w:sz w:val="18"/>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4F81BD"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rsid w:val="006D333B"/>
    <w:rPr>
      <w:rFonts w:asciiTheme="majorHAnsi" w:eastAsiaTheme="majorEastAsia" w:hAnsiTheme="majorHAnsi" w:cstheme="majorBidi"/>
      <w:b/>
      <w:bCs/>
      <w:color w:val="4F81BD" w:themeColor="accent1"/>
      <w:sz w:val="18"/>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4F81BD"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rsid w:val="00F015DE"/>
    <w:rPr>
      <w:b/>
      <w:bCs/>
      <w:i/>
      <w:iCs/>
      <w:color w:val="4F81BD"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4F81BD"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365F91" w:themeColor="accent1" w:themeShade="BF"/>
      <w:sz w:val="28"/>
      <w:szCs w:val="28"/>
    </w:rPr>
  </w:style>
  <w:style w:type="table" w:styleId="TableGrid">
    <w:name w:val="Table Grid"/>
    <w:basedOn w:val="TableNormal"/>
    <w:uiPriority w:val="59"/>
    <w:rsid w:val="00620EA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character" w:styleId="Hyperlink">
    <w:name w:val="Hyperlink"/>
    <w:basedOn w:val="DefaultParagraphFont"/>
    <w:rsid w:val="00B31E7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34328292">
      <w:bodyDiv w:val="1"/>
      <w:marLeft w:val="0"/>
      <w:marRight w:val="0"/>
      <w:marTop w:val="0"/>
      <w:marBottom w:val="0"/>
      <w:divBdr>
        <w:top w:val="none" w:sz="0" w:space="0" w:color="auto"/>
        <w:left w:val="none" w:sz="0" w:space="0" w:color="auto"/>
        <w:bottom w:val="none" w:sz="0" w:space="0" w:color="auto"/>
        <w:right w:val="none" w:sz="0" w:space="0" w:color="auto"/>
      </w:divBdr>
    </w:div>
    <w:div w:id="1889146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ruelocal.com.au/" TargetMode="External"/><Relationship Id="rId12" Type="http://schemas.openxmlformats.org/officeDocument/2006/relationships/hyperlink" Target="http://yourclass.co/" TargetMode="External"/><Relationship Id="rId13" Type="http://schemas.openxmlformats.org/officeDocument/2006/relationships/hyperlink" Target="http://www.theiconic.com.au/"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kepeterlewis@gmail.com" TargetMode="External"/><Relationship Id="rId10" Type="http://schemas.openxmlformats.org/officeDocument/2006/relationships/hyperlink" Target="https://www.linkedin.com/in/jacob-lewis-8b67a5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94AE7004A8CDC4A8FF8E7F6DCDD31EA"/>
        <w:category>
          <w:name w:val="General"/>
          <w:gallery w:val="placeholder"/>
        </w:category>
        <w:types>
          <w:type w:val="bbPlcHdr"/>
        </w:types>
        <w:behaviors>
          <w:behavior w:val="content"/>
        </w:behaviors>
        <w:guid w:val="{B965D721-4C0B-1540-9276-645C58BB3709}"/>
      </w:docPartPr>
      <w:docPartBody>
        <w:p w:rsidR="00321993" w:rsidRDefault="00321993" w:rsidP="00321993">
          <w:pPr>
            <w:pStyle w:val="994AE7004A8CDC4A8FF8E7F6DCDD31EA"/>
          </w:pPr>
          <w:r>
            <w:t>Lorem ipsum dolor</w:t>
          </w:r>
        </w:p>
      </w:docPartBody>
    </w:docPart>
    <w:docPart>
      <w:docPartPr>
        <w:name w:val="E672F98987DC564B8E20C1990DC04855"/>
        <w:category>
          <w:name w:val="General"/>
          <w:gallery w:val="placeholder"/>
        </w:category>
        <w:types>
          <w:type w:val="bbPlcHdr"/>
        </w:types>
        <w:behaviors>
          <w:behavior w:val="content"/>
        </w:behaviors>
        <w:guid w:val="{4895AC61-33FF-F249-8CE3-937AD99F3EEF}"/>
      </w:docPartPr>
      <w:docPartBody>
        <w:p w:rsidR="00321993" w:rsidRDefault="00321993" w:rsidP="00321993">
          <w:pPr>
            <w:pStyle w:val="E672F98987DC564B8E20C1990DC04855"/>
          </w:pPr>
          <w:r>
            <w:t>Etiam cursus suscipit enim. Nulla facilisi. Integer eleifend diam eu diam. Donec dapibus enim sollicitudin nulla. Nam hendrerit. Nunc id nisi. Curabitur sed neque. Pellentesque placerat consequat pede.</w:t>
          </w:r>
        </w:p>
      </w:docPartBody>
    </w:docPart>
    <w:docPart>
      <w:docPartPr>
        <w:name w:val="8D4CACE1CB941B4A9012A28BD66C0E18"/>
        <w:category>
          <w:name w:val="General"/>
          <w:gallery w:val="placeholder"/>
        </w:category>
        <w:types>
          <w:type w:val="bbPlcHdr"/>
        </w:types>
        <w:behaviors>
          <w:behavior w:val="content"/>
        </w:behaviors>
        <w:guid w:val="{50D9AAB0-5C11-A049-97D3-B91D3B66B9E8}"/>
      </w:docPartPr>
      <w:docPartBody>
        <w:p w:rsidR="00321993" w:rsidRDefault="00321993" w:rsidP="00321993">
          <w:pPr>
            <w:pStyle w:val="8D4CACE1CB941B4A9012A28BD66C0E18"/>
          </w:pPr>
          <w:r>
            <w:t>Aliquam dapibus.</w:t>
          </w:r>
        </w:p>
      </w:docPartBody>
    </w:docPart>
    <w:docPart>
      <w:docPartPr>
        <w:name w:val="4333D9448D6B1C4E8E5C8CF61B454F35"/>
        <w:category>
          <w:name w:val="General"/>
          <w:gallery w:val="placeholder"/>
        </w:category>
        <w:types>
          <w:type w:val="bbPlcHdr"/>
        </w:types>
        <w:behaviors>
          <w:behavior w:val="content"/>
        </w:behaviors>
        <w:guid w:val="{8A145DC7-F2A0-9A47-915A-22CECDD25E5D}"/>
      </w:docPartPr>
      <w:docPartBody>
        <w:p w:rsidR="00321993" w:rsidRDefault="00321993" w:rsidP="00321993">
          <w:pPr>
            <w:pStyle w:val="4333D9448D6B1C4E8E5C8CF61B454F3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7D6202E489517B4D830FCD7CB438D53C"/>
        <w:category>
          <w:name w:val="General"/>
          <w:gallery w:val="placeholder"/>
        </w:category>
        <w:types>
          <w:type w:val="bbPlcHdr"/>
        </w:types>
        <w:behaviors>
          <w:behavior w:val="content"/>
        </w:behaviors>
        <w:guid w:val="{DF40D8FF-1CF1-2A48-BFEA-E2F1B8D77DE1}"/>
      </w:docPartPr>
      <w:docPartBody>
        <w:p w:rsidR="00321993" w:rsidRDefault="0032199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21993" w:rsidRDefault="00321993" w:rsidP="00321993">
          <w:pPr>
            <w:pStyle w:val="7D6202E489517B4D830FCD7CB438D53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F37D065FC260884D9308FFF491F7BB8B"/>
        <w:category>
          <w:name w:val="General"/>
          <w:gallery w:val="placeholder"/>
        </w:category>
        <w:types>
          <w:type w:val="bbPlcHdr"/>
        </w:types>
        <w:behaviors>
          <w:behavior w:val="content"/>
        </w:behaviors>
        <w:guid w:val="{F9AC9709-76DF-3F43-917F-7A0E6E9EE95A}"/>
      </w:docPartPr>
      <w:docPartBody>
        <w:p w:rsidR="00321993" w:rsidRDefault="00321993" w:rsidP="00321993">
          <w:pPr>
            <w:pStyle w:val="F37D065FC260884D9308FFF491F7BB8B"/>
          </w:pPr>
          <w:r>
            <w:t>Lorem ipsum dolor</w:t>
          </w:r>
        </w:p>
      </w:docPartBody>
    </w:docPart>
    <w:docPart>
      <w:docPartPr>
        <w:name w:val="A784656609B9134EAB72D213B29DD548"/>
        <w:category>
          <w:name w:val="General"/>
          <w:gallery w:val="placeholder"/>
        </w:category>
        <w:types>
          <w:type w:val="bbPlcHdr"/>
        </w:types>
        <w:behaviors>
          <w:behavior w:val="content"/>
        </w:behaviors>
        <w:guid w:val="{BA3DD0FC-3BB3-914D-A2B5-BD6CE636E808}"/>
      </w:docPartPr>
      <w:docPartBody>
        <w:p w:rsidR="00321993" w:rsidRDefault="00321993" w:rsidP="00321993">
          <w:pPr>
            <w:pStyle w:val="A784656609B9134EAB72D213B29DD548"/>
          </w:pPr>
          <w:r>
            <w:t>Etiam cursus suscipit enim. Nulla facilisi. Integer eleifend diam eu diam. Donec dapibus enim sollicitudin nulla. Nam hendrerit. Nunc id nisi. Curabitur sed neque. Pellentesque placerat consequat pede.</w:t>
          </w:r>
        </w:p>
      </w:docPartBody>
    </w:docPart>
    <w:docPart>
      <w:docPartPr>
        <w:name w:val="C86128DF5F9DF14C86644355B7666ACC"/>
        <w:category>
          <w:name w:val="General"/>
          <w:gallery w:val="placeholder"/>
        </w:category>
        <w:types>
          <w:type w:val="bbPlcHdr"/>
        </w:types>
        <w:behaviors>
          <w:behavior w:val="content"/>
        </w:behaviors>
        <w:guid w:val="{899A28FB-85A8-D445-94A9-B233FA5A95AE}"/>
      </w:docPartPr>
      <w:docPartBody>
        <w:p w:rsidR="00321993" w:rsidRDefault="00321993">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321993" w:rsidRDefault="00321993" w:rsidP="00321993">
          <w:pPr>
            <w:pStyle w:val="C86128DF5F9DF14C86644355B7666ACC"/>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A318DFC96BAFD943955069721E8E29C5"/>
        <w:category>
          <w:name w:val="General"/>
          <w:gallery w:val="placeholder"/>
        </w:category>
        <w:types>
          <w:type w:val="bbPlcHdr"/>
        </w:types>
        <w:behaviors>
          <w:behavior w:val="content"/>
        </w:behaviors>
        <w:guid w:val="{CFE3AF01-0F6C-DB4C-851D-136CCEDF883F}"/>
      </w:docPartPr>
      <w:docPartBody>
        <w:p w:rsidR="00321993" w:rsidRDefault="00321993" w:rsidP="00321993">
          <w:pPr>
            <w:pStyle w:val="A318DFC96BAFD943955069721E8E29C5"/>
          </w:pPr>
          <w:r>
            <w:t>Lorem ipsum dolor</w:t>
          </w:r>
        </w:p>
      </w:docPartBody>
    </w:docPart>
    <w:docPart>
      <w:docPartPr>
        <w:name w:val="F3C7345D894D9D4C9275EF6ED104C3DC"/>
        <w:category>
          <w:name w:val="General"/>
          <w:gallery w:val="placeholder"/>
        </w:category>
        <w:types>
          <w:type w:val="bbPlcHdr"/>
        </w:types>
        <w:behaviors>
          <w:behavior w:val="content"/>
        </w:behaviors>
        <w:guid w:val="{C6F76C35-63A2-BD4D-812F-0CCC103AAF6D}"/>
      </w:docPartPr>
      <w:docPartBody>
        <w:p w:rsidR="00321993" w:rsidRDefault="00321993" w:rsidP="00321993">
          <w:pPr>
            <w:pStyle w:val="F3C7345D894D9D4C9275EF6ED104C3DC"/>
          </w:pPr>
          <w:r>
            <w:t>Etiam cursus suscipit enim. Nulla facilisi. Integer eleifend diam eu diam. Donec dapibus enim sollicitudin nulla. Nam hendrerit. Nunc id nisi. Curabitur sed neque. Pellentesque placerat consequat pede.</w:t>
          </w:r>
        </w:p>
      </w:docPartBody>
    </w:docPart>
    <w:docPart>
      <w:docPartPr>
        <w:name w:val="D5EEFACBC878314E829726A637E81063"/>
        <w:category>
          <w:name w:val="General"/>
          <w:gallery w:val="placeholder"/>
        </w:category>
        <w:types>
          <w:type w:val="bbPlcHdr"/>
        </w:types>
        <w:behaviors>
          <w:behavior w:val="content"/>
        </w:behaviors>
        <w:guid w:val="{C8A87B89-7049-B049-92A4-532544A045A7}"/>
      </w:docPartPr>
      <w:docPartBody>
        <w:p w:rsidR="004B4E32" w:rsidRDefault="004B4E32">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4B4E32" w:rsidRDefault="004B4E32" w:rsidP="004B4E32">
          <w:pPr>
            <w:pStyle w:val="D5EEFACBC878314E829726A637E81063"/>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EB21D1B118678B47B07D7C9498A4EC6A"/>
        <w:category>
          <w:name w:val="General"/>
          <w:gallery w:val="placeholder"/>
        </w:category>
        <w:types>
          <w:type w:val="bbPlcHdr"/>
        </w:types>
        <w:behaviors>
          <w:behavior w:val="content"/>
        </w:behaviors>
        <w:guid w:val="{3701B9EE-52C8-7540-9479-A27EA85EC10C}"/>
      </w:docPartPr>
      <w:docPartBody>
        <w:p w:rsidR="004B4E32" w:rsidRDefault="004B4E32" w:rsidP="004B4E32">
          <w:pPr>
            <w:pStyle w:val="EB21D1B118678B47B07D7C9498A4EC6A"/>
          </w:pPr>
          <w:r>
            <w:t>Aliquam dapibus.</w:t>
          </w:r>
        </w:p>
      </w:docPartBody>
    </w:docPart>
    <w:docPart>
      <w:docPartPr>
        <w:name w:val="3B87071956665649A2CA356B382BF64F"/>
        <w:category>
          <w:name w:val="General"/>
          <w:gallery w:val="placeholder"/>
        </w:category>
        <w:types>
          <w:type w:val="bbPlcHdr"/>
        </w:types>
        <w:behaviors>
          <w:behavior w:val="content"/>
        </w:behaviors>
        <w:guid w:val="{F9C42909-5BBA-C94F-9674-6D97325B0120}"/>
      </w:docPartPr>
      <w:docPartBody>
        <w:p w:rsidR="004B4E32" w:rsidRDefault="004B4E32" w:rsidP="004B4E32">
          <w:pPr>
            <w:pStyle w:val="3B87071956665649A2CA356B382BF64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5A6FDB1E588D204B8B8BE805832362BB"/>
        <w:category>
          <w:name w:val="General"/>
          <w:gallery w:val="placeholder"/>
        </w:category>
        <w:types>
          <w:type w:val="bbPlcHdr"/>
        </w:types>
        <w:behaviors>
          <w:behavior w:val="content"/>
        </w:behaviors>
        <w:guid w:val="{2A42DF5F-AB65-7E4B-89D0-E8D4A9265730}"/>
      </w:docPartPr>
      <w:docPartBody>
        <w:p w:rsidR="004B4E32" w:rsidRDefault="004B4E32" w:rsidP="004B4E32">
          <w:pPr>
            <w:pStyle w:val="5A6FDB1E588D204B8B8BE805832362BB"/>
          </w:pPr>
          <w:r>
            <w:t>Aliquam dapibus.</w:t>
          </w:r>
        </w:p>
      </w:docPartBody>
    </w:docPart>
    <w:docPart>
      <w:docPartPr>
        <w:name w:val="E62CE00969C1F241972C88002971304F"/>
        <w:category>
          <w:name w:val="General"/>
          <w:gallery w:val="placeholder"/>
        </w:category>
        <w:types>
          <w:type w:val="bbPlcHdr"/>
        </w:types>
        <w:behaviors>
          <w:behavior w:val="content"/>
        </w:behaviors>
        <w:guid w:val="{76380F24-C904-7742-A874-FDAC74C5D806}"/>
      </w:docPartPr>
      <w:docPartBody>
        <w:p w:rsidR="004B4E32" w:rsidRDefault="004B4E32" w:rsidP="004B4E32">
          <w:pPr>
            <w:pStyle w:val="E62CE00969C1F241972C88002971304F"/>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2F4C897DD3EE8D48ABC75DA09AB25601"/>
        <w:category>
          <w:name w:val="General"/>
          <w:gallery w:val="placeholder"/>
        </w:category>
        <w:types>
          <w:type w:val="bbPlcHdr"/>
        </w:types>
        <w:behaviors>
          <w:behavior w:val="content"/>
        </w:behaviors>
        <w:guid w:val="{B0F04F10-6E52-E342-9664-0ADD40A017D8}"/>
      </w:docPartPr>
      <w:docPartBody>
        <w:p w:rsidR="004B4E32" w:rsidRDefault="004B4E32" w:rsidP="004B4E32">
          <w:pPr>
            <w:pStyle w:val="2F4C897DD3EE8D48ABC75DA09AB25601"/>
          </w:pPr>
          <w:r>
            <w:t>Aliquam dapibus.</w:t>
          </w:r>
        </w:p>
      </w:docPartBody>
    </w:docPart>
    <w:docPart>
      <w:docPartPr>
        <w:name w:val="85EC56D790ABF9459A0119D57A29FA43"/>
        <w:category>
          <w:name w:val="General"/>
          <w:gallery w:val="placeholder"/>
        </w:category>
        <w:types>
          <w:type w:val="bbPlcHdr"/>
        </w:types>
        <w:behaviors>
          <w:behavior w:val="content"/>
        </w:behaviors>
        <w:guid w:val="{94945CD5-5BD2-894F-86AD-3AA8FDA351A7}"/>
      </w:docPartPr>
      <w:docPartBody>
        <w:p w:rsidR="004B4E32" w:rsidRDefault="004B4E32" w:rsidP="004B4E32">
          <w:pPr>
            <w:pStyle w:val="85EC56D790ABF9459A0119D57A29FA43"/>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EBDE049E59B581448EEE7C6921A6E238"/>
        <w:category>
          <w:name w:val="General"/>
          <w:gallery w:val="placeholder"/>
        </w:category>
        <w:types>
          <w:type w:val="bbPlcHdr"/>
        </w:types>
        <w:behaviors>
          <w:behavior w:val="content"/>
        </w:behaviors>
        <w:guid w:val="{76B4152B-75C6-CF43-AC50-FF9538DCF00D}"/>
      </w:docPartPr>
      <w:docPartBody>
        <w:p w:rsidR="004B4E32" w:rsidRDefault="004B4E32" w:rsidP="004B4E32">
          <w:pPr>
            <w:pStyle w:val="EBDE049E59B581448EEE7C6921A6E238"/>
          </w:pPr>
          <w:r>
            <w:t>Aliquam dapibus.</w:t>
          </w:r>
        </w:p>
      </w:docPartBody>
    </w:docPart>
    <w:docPart>
      <w:docPartPr>
        <w:name w:val="22A8F30BAE486543847167D77D619065"/>
        <w:category>
          <w:name w:val="General"/>
          <w:gallery w:val="placeholder"/>
        </w:category>
        <w:types>
          <w:type w:val="bbPlcHdr"/>
        </w:types>
        <w:behaviors>
          <w:behavior w:val="content"/>
        </w:behaviors>
        <w:guid w:val="{FD3BE2A6-323D-4E4E-A4E7-0E182B52AB71}"/>
      </w:docPartPr>
      <w:docPartBody>
        <w:p w:rsidR="004B4E32" w:rsidRDefault="004B4E32" w:rsidP="004B4E32">
          <w:pPr>
            <w:pStyle w:val="22A8F30BAE486543847167D77D619065"/>
          </w:pPr>
          <w:r>
            <w:t xml:space="preserve">Nam ut est. In vehicula venenatis dui. Vestibulum ante ipsum primis in faucibus orci luctus et ultrices posuere cubilia Curae; Praesent venenatis gravida justo. In hac habitasse platea dictumst. Suspendisse dui. </w:t>
          </w:r>
        </w:p>
      </w:docPartBody>
    </w:docPart>
    <w:docPart>
      <w:docPartPr>
        <w:name w:val="DD93145CAF16E041BFAB25ECF03D423C"/>
        <w:category>
          <w:name w:val="General"/>
          <w:gallery w:val="placeholder"/>
        </w:category>
        <w:types>
          <w:type w:val="bbPlcHdr"/>
        </w:types>
        <w:behaviors>
          <w:behavior w:val="content"/>
        </w:behaviors>
        <w:guid w:val="{26985FF1-DB8B-D446-9478-1D8920C79C0F}"/>
      </w:docPartPr>
      <w:docPartBody>
        <w:p w:rsidR="00D50770" w:rsidRDefault="00D50770" w:rsidP="00D50770">
          <w:pPr>
            <w:pStyle w:val="DD93145CAF16E041BFAB25ECF03D423C"/>
          </w:pPr>
          <w:r>
            <w:t>Lorem ipsum dolor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ndara">
    <w:panose1 w:val="020E0502030303020204"/>
    <w:charset w:val="00"/>
    <w:family w:val="auto"/>
    <w:pitch w:val="variable"/>
    <w:sig w:usb0="A00002EF" w:usb1="4000A44B" w:usb2="00000000" w:usb3="00000000" w:csb0="0000019F" w:csb1="00000000"/>
  </w:font>
  <w:font w:name="HGP明朝E">
    <w:panose1 w:val="00000000000000000000"/>
    <w:charset w:val="80"/>
    <w:family w:val="roman"/>
    <w:notTrueType/>
    <w:pitch w:val="default"/>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E10002FF" w:usb1="4000FCFF" w:usb2="00000009" w:usb3="00000000" w:csb0="0000019F" w:csb1="00000000"/>
  </w:font>
  <w:font w:name="Open Sans">
    <w:panose1 w:val="020B0606030504020204"/>
    <w:charset w:val="00"/>
    <w:family w:val="auto"/>
    <w:pitch w:val="variable"/>
    <w:sig w:usb0="E00002EF" w:usb1="4000205B" w:usb2="00000028"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1993"/>
    <w:rsid w:val="00321993"/>
    <w:rsid w:val="003F6A30"/>
    <w:rsid w:val="004B4E32"/>
    <w:rsid w:val="00D5077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77B77609F945499CBFFB6B87E12A2A">
    <w:name w:val="B477B77609F945499CBFFB6B87E12A2A"/>
  </w:style>
  <w:style w:type="paragraph" w:customStyle="1" w:styleId="43A8BA0FC574CB4390D41FF52D6A52F1">
    <w:name w:val="43A8BA0FC574CB4390D41FF52D6A52F1"/>
  </w:style>
  <w:style w:type="paragraph" w:customStyle="1" w:styleId="FDF8C348DC5CC64F9E9A2F4EBFB56323">
    <w:name w:val="FDF8C348DC5CC64F9E9A2F4EBFB56323"/>
  </w:style>
  <w:style w:type="paragraph" w:customStyle="1" w:styleId="B7E416C4B239854586F4D943EC726C8A">
    <w:name w:val="B7E416C4B239854586F4D943EC726C8A"/>
  </w:style>
  <w:style w:type="paragraph" w:customStyle="1" w:styleId="29A50E72A20728408F4F3A7D54D73E30">
    <w:name w:val="29A50E72A20728408F4F3A7D54D73E30"/>
  </w:style>
  <w:style w:type="paragraph" w:styleId="BodyText">
    <w:name w:val="Body Text"/>
    <w:basedOn w:val="Normal"/>
    <w:link w:val="BodyTextChar"/>
    <w:rsid w:val="004B4E32"/>
    <w:pPr>
      <w:spacing w:after="200"/>
    </w:pPr>
    <w:rPr>
      <w:rFonts w:eastAsiaTheme="minorHAnsi"/>
      <w:sz w:val="20"/>
      <w:szCs w:val="22"/>
      <w:lang w:val="en-US" w:eastAsia="en-US"/>
    </w:rPr>
  </w:style>
  <w:style w:type="character" w:customStyle="1" w:styleId="BodyTextChar">
    <w:name w:val="Body Text Char"/>
    <w:basedOn w:val="DefaultParagraphFont"/>
    <w:link w:val="BodyText"/>
    <w:rsid w:val="004B4E32"/>
    <w:rPr>
      <w:rFonts w:eastAsiaTheme="minorHAnsi"/>
      <w:sz w:val="20"/>
      <w:szCs w:val="22"/>
      <w:lang w:val="en-US" w:eastAsia="en-US"/>
    </w:rPr>
  </w:style>
  <w:style w:type="paragraph" w:customStyle="1" w:styleId="1E87CB0759809142B831959BA58B0401">
    <w:name w:val="1E87CB0759809142B831959BA58B0401"/>
  </w:style>
  <w:style w:type="paragraph" w:customStyle="1" w:styleId="642389924CE17F4FABD188481F1703D6">
    <w:name w:val="642389924CE17F4FABD188481F1703D6"/>
  </w:style>
  <w:style w:type="paragraph" w:customStyle="1" w:styleId="F4C0E85791EA114EBCBF84099CE057F2">
    <w:name w:val="F4C0E85791EA114EBCBF84099CE057F2"/>
  </w:style>
  <w:style w:type="paragraph" w:customStyle="1" w:styleId="6F7B9962FD6C6642902ACB14FC52FDF2">
    <w:name w:val="6F7B9962FD6C6642902ACB14FC52FDF2"/>
  </w:style>
  <w:style w:type="paragraph" w:customStyle="1" w:styleId="F18403DF2231FF42892EC0E590E3F71E">
    <w:name w:val="F18403DF2231FF42892EC0E590E3F71E"/>
  </w:style>
  <w:style w:type="paragraph" w:customStyle="1" w:styleId="86CEE1E93B6F2940BEDB807C9275A729">
    <w:name w:val="86CEE1E93B6F2940BEDB807C9275A729"/>
  </w:style>
  <w:style w:type="paragraph" w:customStyle="1" w:styleId="A751EB10C8D0F04690E54E42BA401986">
    <w:name w:val="A751EB10C8D0F04690E54E42BA401986"/>
  </w:style>
  <w:style w:type="paragraph" w:customStyle="1" w:styleId="8A65EE541B73A6418D3D66A23527A34F">
    <w:name w:val="8A65EE541B73A6418D3D66A23527A34F"/>
    <w:rsid w:val="00321993"/>
  </w:style>
  <w:style w:type="paragraph" w:customStyle="1" w:styleId="994AE7004A8CDC4A8FF8E7F6DCDD31EA">
    <w:name w:val="994AE7004A8CDC4A8FF8E7F6DCDD31EA"/>
    <w:rsid w:val="00321993"/>
  </w:style>
  <w:style w:type="paragraph" w:customStyle="1" w:styleId="E672F98987DC564B8E20C1990DC04855">
    <w:name w:val="E672F98987DC564B8E20C1990DC04855"/>
    <w:rsid w:val="00321993"/>
  </w:style>
  <w:style w:type="paragraph" w:customStyle="1" w:styleId="8D4CACE1CB941B4A9012A28BD66C0E18">
    <w:name w:val="8D4CACE1CB941B4A9012A28BD66C0E18"/>
    <w:rsid w:val="00321993"/>
  </w:style>
  <w:style w:type="paragraph" w:customStyle="1" w:styleId="4333D9448D6B1C4E8E5C8CF61B454F35">
    <w:name w:val="4333D9448D6B1C4E8E5C8CF61B454F35"/>
    <w:rsid w:val="00321993"/>
  </w:style>
  <w:style w:type="paragraph" w:customStyle="1" w:styleId="7D6202E489517B4D830FCD7CB438D53C">
    <w:name w:val="7D6202E489517B4D830FCD7CB438D53C"/>
    <w:rsid w:val="00321993"/>
  </w:style>
  <w:style w:type="paragraph" w:customStyle="1" w:styleId="F37D065FC260884D9308FFF491F7BB8B">
    <w:name w:val="F37D065FC260884D9308FFF491F7BB8B"/>
    <w:rsid w:val="00321993"/>
  </w:style>
  <w:style w:type="paragraph" w:customStyle="1" w:styleId="A784656609B9134EAB72D213B29DD548">
    <w:name w:val="A784656609B9134EAB72D213B29DD548"/>
    <w:rsid w:val="00321993"/>
  </w:style>
  <w:style w:type="paragraph" w:customStyle="1" w:styleId="72833C3951E5214480D0ACC1D76AB044">
    <w:name w:val="72833C3951E5214480D0ACC1D76AB044"/>
    <w:rsid w:val="00321993"/>
  </w:style>
  <w:style w:type="paragraph" w:customStyle="1" w:styleId="4A7BC432E7770C4599D805DE9679C461">
    <w:name w:val="4A7BC432E7770C4599D805DE9679C461"/>
    <w:rsid w:val="00321993"/>
  </w:style>
  <w:style w:type="paragraph" w:customStyle="1" w:styleId="4FC9579C3E62304B8A2D20A854DA271A">
    <w:name w:val="4FC9579C3E62304B8A2D20A854DA271A"/>
    <w:rsid w:val="00321993"/>
  </w:style>
  <w:style w:type="paragraph" w:customStyle="1" w:styleId="023F8526B479E648A137E090BBAF1323">
    <w:name w:val="023F8526B479E648A137E090BBAF1323"/>
    <w:rsid w:val="00321993"/>
  </w:style>
  <w:style w:type="paragraph" w:customStyle="1" w:styleId="C86128DF5F9DF14C86644355B7666ACC">
    <w:name w:val="C86128DF5F9DF14C86644355B7666ACC"/>
    <w:rsid w:val="00321993"/>
  </w:style>
  <w:style w:type="paragraph" w:customStyle="1" w:styleId="A318DFC96BAFD943955069721E8E29C5">
    <w:name w:val="A318DFC96BAFD943955069721E8E29C5"/>
    <w:rsid w:val="00321993"/>
  </w:style>
  <w:style w:type="paragraph" w:customStyle="1" w:styleId="F3C7345D894D9D4C9275EF6ED104C3DC">
    <w:name w:val="F3C7345D894D9D4C9275EF6ED104C3DC"/>
    <w:rsid w:val="00321993"/>
  </w:style>
  <w:style w:type="paragraph" w:customStyle="1" w:styleId="96084CB586465A429288CDDFEE003954">
    <w:name w:val="96084CB586465A429288CDDFEE003954"/>
    <w:rsid w:val="00321993"/>
  </w:style>
  <w:style w:type="paragraph" w:customStyle="1" w:styleId="62C4D79538E8334995AC3CF475C48887">
    <w:name w:val="62C4D79538E8334995AC3CF475C48887"/>
    <w:rsid w:val="00321993"/>
  </w:style>
  <w:style w:type="paragraph" w:customStyle="1" w:styleId="B9E31EC1C5032742884211C6178BB5E4">
    <w:name w:val="B9E31EC1C5032742884211C6178BB5E4"/>
    <w:rsid w:val="00321993"/>
  </w:style>
  <w:style w:type="paragraph" w:customStyle="1" w:styleId="8BD54EEE9F73AB4285B156E8ABB2294C">
    <w:name w:val="8BD54EEE9F73AB4285B156E8ABB2294C"/>
    <w:rsid w:val="00321993"/>
  </w:style>
  <w:style w:type="paragraph" w:customStyle="1" w:styleId="42D4C2682C9C2F43A47A0A3C5F0EE155">
    <w:name w:val="42D4C2682C9C2F43A47A0A3C5F0EE155"/>
    <w:rsid w:val="00321993"/>
  </w:style>
  <w:style w:type="paragraph" w:customStyle="1" w:styleId="0D23D312825EC746B911131496D056B0">
    <w:name w:val="0D23D312825EC746B911131496D056B0"/>
    <w:rsid w:val="00321993"/>
  </w:style>
  <w:style w:type="paragraph" w:customStyle="1" w:styleId="FBF5DC37A2924241858703CFC76E372A">
    <w:name w:val="FBF5DC37A2924241858703CFC76E372A"/>
    <w:rsid w:val="00321993"/>
  </w:style>
  <w:style w:type="paragraph" w:customStyle="1" w:styleId="EDB92602AE678145817F0B3D2FA05469">
    <w:name w:val="EDB92602AE678145817F0B3D2FA05469"/>
    <w:rsid w:val="003F6A30"/>
  </w:style>
  <w:style w:type="paragraph" w:customStyle="1" w:styleId="18AC4680B418F244BDA125C2F1E192B2">
    <w:name w:val="18AC4680B418F244BDA125C2F1E192B2"/>
    <w:rsid w:val="003F6A30"/>
  </w:style>
  <w:style w:type="paragraph" w:customStyle="1" w:styleId="42A0CCFBBBA5904AA0347D754050A106">
    <w:name w:val="42A0CCFBBBA5904AA0347D754050A106"/>
    <w:rsid w:val="003F6A30"/>
  </w:style>
  <w:style w:type="paragraph" w:customStyle="1" w:styleId="B548DB28D282A34999F14E84DE8D3C25">
    <w:name w:val="B548DB28D282A34999F14E84DE8D3C25"/>
    <w:rsid w:val="003F6A30"/>
  </w:style>
  <w:style w:type="paragraph" w:customStyle="1" w:styleId="1FDCBB1EC9DD5B498582FF95F372419A">
    <w:name w:val="1FDCBB1EC9DD5B498582FF95F372419A"/>
    <w:rsid w:val="003F6A30"/>
  </w:style>
  <w:style w:type="paragraph" w:customStyle="1" w:styleId="EB8AB5C6EDE01F4AAB4C9764650CBBD9">
    <w:name w:val="EB8AB5C6EDE01F4AAB4C9764650CBBD9"/>
    <w:rsid w:val="003F6A30"/>
  </w:style>
  <w:style w:type="paragraph" w:customStyle="1" w:styleId="409337DADEBB6D49A0A228D97E3778D0">
    <w:name w:val="409337DADEBB6D49A0A228D97E3778D0"/>
    <w:rsid w:val="003F6A30"/>
  </w:style>
  <w:style w:type="paragraph" w:customStyle="1" w:styleId="B10E65B9CA85C744AB016B807779D87B">
    <w:name w:val="B10E65B9CA85C744AB016B807779D87B"/>
    <w:rsid w:val="003F6A30"/>
  </w:style>
  <w:style w:type="paragraph" w:customStyle="1" w:styleId="A9729321FD839340B9B6519E7D2289BE">
    <w:name w:val="A9729321FD839340B9B6519E7D2289BE"/>
    <w:rsid w:val="003F6A30"/>
  </w:style>
  <w:style w:type="paragraph" w:customStyle="1" w:styleId="8269B863D15AB6429C4CC6440A3C2FEC">
    <w:name w:val="8269B863D15AB6429C4CC6440A3C2FEC"/>
    <w:rsid w:val="003F6A30"/>
  </w:style>
  <w:style w:type="paragraph" w:customStyle="1" w:styleId="85264132D910EC4498E29E11E63C9376">
    <w:name w:val="85264132D910EC4498E29E11E63C9376"/>
    <w:rsid w:val="003F6A30"/>
  </w:style>
  <w:style w:type="paragraph" w:customStyle="1" w:styleId="E97BDB147AA5D747AE33F08968E64E2C">
    <w:name w:val="E97BDB147AA5D747AE33F08968E64E2C"/>
    <w:rsid w:val="003F6A30"/>
  </w:style>
  <w:style w:type="paragraph" w:customStyle="1" w:styleId="B70A001119292A46880887D1288D1A22">
    <w:name w:val="B70A001119292A46880887D1288D1A22"/>
    <w:rsid w:val="003F6A30"/>
  </w:style>
  <w:style w:type="paragraph" w:customStyle="1" w:styleId="9DD2328FB7E22B459AA48ED72E626B2D">
    <w:name w:val="9DD2328FB7E22B459AA48ED72E626B2D"/>
    <w:rsid w:val="003F6A30"/>
  </w:style>
  <w:style w:type="paragraph" w:customStyle="1" w:styleId="EA686588A773BF4D8E0A770E479B6E7C">
    <w:name w:val="EA686588A773BF4D8E0A770E479B6E7C"/>
    <w:rsid w:val="003F6A30"/>
  </w:style>
  <w:style w:type="paragraph" w:customStyle="1" w:styleId="6F56D96C311A0E45AFA57824271A0397">
    <w:name w:val="6F56D96C311A0E45AFA57824271A0397"/>
    <w:rsid w:val="004B4E32"/>
  </w:style>
  <w:style w:type="paragraph" w:customStyle="1" w:styleId="F0E7DEC166A15149B96B91D6A5B9C54D">
    <w:name w:val="F0E7DEC166A15149B96B91D6A5B9C54D"/>
    <w:rsid w:val="004B4E32"/>
  </w:style>
  <w:style w:type="paragraph" w:customStyle="1" w:styleId="0A2C011B455EF04B826DCFF2ECA31BFB">
    <w:name w:val="0A2C011B455EF04B826DCFF2ECA31BFB"/>
    <w:rsid w:val="004B4E32"/>
  </w:style>
  <w:style w:type="paragraph" w:customStyle="1" w:styleId="3D12320208D10B4D88B12BA93DE4EB8E">
    <w:name w:val="3D12320208D10B4D88B12BA93DE4EB8E"/>
    <w:rsid w:val="004B4E32"/>
  </w:style>
  <w:style w:type="paragraph" w:customStyle="1" w:styleId="BF4CEBE4F25C4244900EC47F28F1869A">
    <w:name w:val="BF4CEBE4F25C4244900EC47F28F1869A"/>
    <w:rsid w:val="004B4E32"/>
  </w:style>
  <w:style w:type="paragraph" w:customStyle="1" w:styleId="1CB793E01F6D97479D6C927823D293BC">
    <w:name w:val="1CB793E01F6D97479D6C927823D293BC"/>
    <w:rsid w:val="004B4E32"/>
  </w:style>
  <w:style w:type="paragraph" w:customStyle="1" w:styleId="A0A20E901124B142B8044CBC5FB9DBC6">
    <w:name w:val="A0A20E901124B142B8044CBC5FB9DBC6"/>
    <w:rsid w:val="004B4E32"/>
  </w:style>
  <w:style w:type="paragraph" w:customStyle="1" w:styleId="F7D19BF0B72E7B4CB176EB64A7B0D88E">
    <w:name w:val="F7D19BF0B72E7B4CB176EB64A7B0D88E"/>
    <w:rsid w:val="004B4E32"/>
  </w:style>
  <w:style w:type="paragraph" w:customStyle="1" w:styleId="6F74D9132BBB2D4EAF89F9D052B07F0C">
    <w:name w:val="6F74D9132BBB2D4EAF89F9D052B07F0C"/>
    <w:rsid w:val="004B4E32"/>
  </w:style>
  <w:style w:type="paragraph" w:customStyle="1" w:styleId="D944878BA66ED64FA022B26D3AF72B6C">
    <w:name w:val="D944878BA66ED64FA022B26D3AF72B6C"/>
    <w:rsid w:val="004B4E32"/>
  </w:style>
  <w:style w:type="paragraph" w:customStyle="1" w:styleId="9703D8D1D51DE64FAD1218230B7C39D7">
    <w:name w:val="9703D8D1D51DE64FAD1218230B7C39D7"/>
    <w:rsid w:val="004B4E32"/>
  </w:style>
  <w:style w:type="paragraph" w:customStyle="1" w:styleId="B6DDF9646E867E4E8652EE351B7DCECA">
    <w:name w:val="B6DDF9646E867E4E8652EE351B7DCECA"/>
    <w:rsid w:val="004B4E32"/>
  </w:style>
  <w:style w:type="paragraph" w:customStyle="1" w:styleId="45B390135C391A42A2DB9BBB03CC0376">
    <w:name w:val="45B390135C391A42A2DB9BBB03CC0376"/>
    <w:rsid w:val="004B4E32"/>
  </w:style>
  <w:style w:type="paragraph" w:customStyle="1" w:styleId="8722405F9D7D0744923D147B60D1CA5D">
    <w:name w:val="8722405F9D7D0744923D147B60D1CA5D"/>
    <w:rsid w:val="004B4E32"/>
  </w:style>
  <w:style w:type="paragraph" w:customStyle="1" w:styleId="B12250B5293F4842AF99BA57B0C8E123">
    <w:name w:val="B12250B5293F4842AF99BA57B0C8E123"/>
    <w:rsid w:val="004B4E32"/>
  </w:style>
  <w:style w:type="paragraph" w:customStyle="1" w:styleId="D4D14FC691FD2A4588D5E7DEF4390950">
    <w:name w:val="D4D14FC691FD2A4588D5E7DEF4390950"/>
    <w:rsid w:val="004B4E32"/>
  </w:style>
  <w:style w:type="paragraph" w:customStyle="1" w:styleId="5D44D14C16201F478564C9F7ECA7EC66">
    <w:name w:val="5D44D14C16201F478564C9F7ECA7EC66"/>
    <w:rsid w:val="004B4E32"/>
  </w:style>
  <w:style w:type="paragraph" w:customStyle="1" w:styleId="76E195AFC920E641BB2B6C31F8241B61">
    <w:name w:val="76E195AFC920E641BB2B6C31F8241B61"/>
    <w:rsid w:val="004B4E32"/>
  </w:style>
  <w:style w:type="paragraph" w:customStyle="1" w:styleId="E800FBC5BB7C0D49BBE60CEC34D8526A">
    <w:name w:val="E800FBC5BB7C0D49BBE60CEC34D8526A"/>
    <w:rsid w:val="004B4E32"/>
  </w:style>
  <w:style w:type="paragraph" w:customStyle="1" w:styleId="93EFEFF0C00D5F49A07D16E3EF8DD159">
    <w:name w:val="93EFEFF0C00D5F49A07D16E3EF8DD159"/>
    <w:rsid w:val="004B4E32"/>
  </w:style>
  <w:style w:type="paragraph" w:customStyle="1" w:styleId="D5EEFACBC878314E829726A637E81063">
    <w:name w:val="D5EEFACBC878314E829726A637E81063"/>
    <w:rsid w:val="004B4E32"/>
  </w:style>
  <w:style w:type="paragraph" w:customStyle="1" w:styleId="189E4147164620499DFA5F558BA698DD">
    <w:name w:val="189E4147164620499DFA5F558BA698DD"/>
    <w:rsid w:val="004B4E32"/>
  </w:style>
  <w:style w:type="paragraph" w:customStyle="1" w:styleId="B7895F5AFD5EE84E8C4D31722C76064E">
    <w:name w:val="B7895F5AFD5EE84E8C4D31722C76064E"/>
    <w:rsid w:val="004B4E32"/>
  </w:style>
  <w:style w:type="paragraph" w:customStyle="1" w:styleId="20E488B925592145954437768C1C3DAA">
    <w:name w:val="20E488B925592145954437768C1C3DAA"/>
    <w:rsid w:val="004B4E32"/>
  </w:style>
  <w:style w:type="paragraph" w:customStyle="1" w:styleId="833FAF5786012B49AD8BF66DA8147318">
    <w:name w:val="833FAF5786012B49AD8BF66DA8147318"/>
    <w:rsid w:val="004B4E32"/>
  </w:style>
  <w:style w:type="paragraph" w:customStyle="1" w:styleId="13264404B96B9C458EAD213035834893">
    <w:name w:val="13264404B96B9C458EAD213035834893"/>
    <w:rsid w:val="004B4E32"/>
  </w:style>
  <w:style w:type="paragraph" w:customStyle="1" w:styleId="EA67998B42A0B44CA9236F06F0959655">
    <w:name w:val="EA67998B42A0B44CA9236F06F0959655"/>
    <w:rsid w:val="004B4E32"/>
  </w:style>
  <w:style w:type="paragraph" w:customStyle="1" w:styleId="6A3B70C9882FFC4D80BDDBD0EF97E751">
    <w:name w:val="6A3B70C9882FFC4D80BDDBD0EF97E751"/>
    <w:rsid w:val="004B4E32"/>
  </w:style>
  <w:style w:type="paragraph" w:customStyle="1" w:styleId="3212D3DF84A1534AAAA649D2AEDA6D2F">
    <w:name w:val="3212D3DF84A1534AAAA649D2AEDA6D2F"/>
    <w:rsid w:val="004B4E32"/>
  </w:style>
  <w:style w:type="paragraph" w:customStyle="1" w:styleId="558C090F04215847A26C66DE496D6498">
    <w:name w:val="558C090F04215847A26C66DE496D6498"/>
    <w:rsid w:val="004B4E32"/>
  </w:style>
  <w:style w:type="paragraph" w:customStyle="1" w:styleId="3D5B1AE544326642A23D7444ACE939F9">
    <w:name w:val="3D5B1AE544326642A23D7444ACE939F9"/>
    <w:rsid w:val="004B4E32"/>
  </w:style>
  <w:style w:type="paragraph" w:customStyle="1" w:styleId="F13FB30784279F4892A20A6EDECADFE7">
    <w:name w:val="F13FB30784279F4892A20A6EDECADFE7"/>
    <w:rsid w:val="004B4E32"/>
  </w:style>
  <w:style w:type="paragraph" w:customStyle="1" w:styleId="BA73F2CBB9A2A24EBBD40749049F0D92">
    <w:name w:val="BA73F2CBB9A2A24EBBD40749049F0D92"/>
    <w:rsid w:val="004B4E32"/>
  </w:style>
  <w:style w:type="paragraph" w:customStyle="1" w:styleId="AC79ABF5E092DF459D76BCC1B6185CA6">
    <w:name w:val="AC79ABF5E092DF459D76BCC1B6185CA6"/>
    <w:rsid w:val="004B4E32"/>
  </w:style>
  <w:style w:type="paragraph" w:customStyle="1" w:styleId="5711AD4ADB066E41A203FA353956842B">
    <w:name w:val="5711AD4ADB066E41A203FA353956842B"/>
    <w:rsid w:val="004B4E32"/>
  </w:style>
  <w:style w:type="paragraph" w:customStyle="1" w:styleId="524CFBB260266945B09A2FF9198A2CC4">
    <w:name w:val="524CFBB260266945B09A2FF9198A2CC4"/>
    <w:rsid w:val="004B4E32"/>
  </w:style>
  <w:style w:type="paragraph" w:customStyle="1" w:styleId="667D92B08374F74C8066141BE3BDC0D5">
    <w:name w:val="667D92B08374F74C8066141BE3BDC0D5"/>
    <w:rsid w:val="004B4E32"/>
  </w:style>
  <w:style w:type="paragraph" w:customStyle="1" w:styleId="13826F71FAD4B249A60114B3256973EB">
    <w:name w:val="13826F71FAD4B249A60114B3256973EB"/>
    <w:rsid w:val="004B4E32"/>
  </w:style>
  <w:style w:type="paragraph" w:customStyle="1" w:styleId="781543C8B6BC5C4AA76E99FE68261018">
    <w:name w:val="781543C8B6BC5C4AA76E99FE68261018"/>
    <w:rsid w:val="004B4E32"/>
  </w:style>
  <w:style w:type="paragraph" w:customStyle="1" w:styleId="F38097E5728BF64FA9E3E1A6D09C8316">
    <w:name w:val="F38097E5728BF64FA9E3E1A6D09C8316"/>
    <w:rsid w:val="004B4E32"/>
  </w:style>
  <w:style w:type="paragraph" w:customStyle="1" w:styleId="9DD808F90C9B8E428AA875AC9A756818">
    <w:name w:val="9DD808F90C9B8E428AA875AC9A756818"/>
    <w:rsid w:val="004B4E32"/>
  </w:style>
  <w:style w:type="paragraph" w:customStyle="1" w:styleId="FD05F378BFF9624591D8940D67341093">
    <w:name w:val="FD05F378BFF9624591D8940D67341093"/>
    <w:rsid w:val="004B4E32"/>
  </w:style>
  <w:style w:type="paragraph" w:customStyle="1" w:styleId="869C0819D61BA24982E477552406F5D7">
    <w:name w:val="869C0819D61BA24982E477552406F5D7"/>
    <w:rsid w:val="004B4E32"/>
  </w:style>
  <w:style w:type="paragraph" w:customStyle="1" w:styleId="3AE5DD678CB70943967B8D488AD375AA">
    <w:name w:val="3AE5DD678CB70943967B8D488AD375AA"/>
    <w:rsid w:val="004B4E32"/>
  </w:style>
  <w:style w:type="paragraph" w:customStyle="1" w:styleId="38683B2D7ADA9F479F1709F51F4724C5">
    <w:name w:val="38683B2D7ADA9F479F1709F51F4724C5"/>
    <w:rsid w:val="004B4E32"/>
  </w:style>
  <w:style w:type="paragraph" w:customStyle="1" w:styleId="FFC39E55231FBC4386EEDC4308A200A8">
    <w:name w:val="FFC39E55231FBC4386EEDC4308A200A8"/>
    <w:rsid w:val="004B4E32"/>
  </w:style>
  <w:style w:type="paragraph" w:customStyle="1" w:styleId="6055DED8884DA14B93E8C53F0A55FEA2">
    <w:name w:val="6055DED8884DA14B93E8C53F0A55FEA2"/>
    <w:rsid w:val="004B4E32"/>
  </w:style>
  <w:style w:type="paragraph" w:customStyle="1" w:styleId="096C6F0257DF8642B652A7DF8D1B2BA0">
    <w:name w:val="096C6F0257DF8642B652A7DF8D1B2BA0"/>
    <w:rsid w:val="004B4E32"/>
  </w:style>
  <w:style w:type="paragraph" w:customStyle="1" w:styleId="8DC4FEA4AD14A143AA43922E61EFAB2C">
    <w:name w:val="8DC4FEA4AD14A143AA43922E61EFAB2C"/>
    <w:rsid w:val="004B4E32"/>
  </w:style>
  <w:style w:type="paragraph" w:customStyle="1" w:styleId="3CDF96AB8D76474F8045138C9B78C7E7">
    <w:name w:val="3CDF96AB8D76474F8045138C9B78C7E7"/>
    <w:rsid w:val="004B4E32"/>
  </w:style>
  <w:style w:type="paragraph" w:customStyle="1" w:styleId="D4BB78DBC7828247AF2BEAA3FFF13F0D">
    <w:name w:val="D4BB78DBC7828247AF2BEAA3FFF13F0D"/>
    <w:rsid w:val="004B4E32"/>
  </w:style>
  <w:style w:type="paragraph" w:customStyle="1" w:styleId="8E58E6A07FE9F740828E6727DFF7FDF1">
    <w:name w:val="8E58E6A07FE9F740828E6727DFF7FDF1"/>
    <w:rsid w:val="004B4E32"/>
  </w:style>
  <w:style w:type="paragraph" w:customStyle="1" w:styleId="A2CA8C35BFEBFB4D821A65D9296B8F41">
    <w:name w:val="A2CA8C35BFEBFB4D821A65D9296B8F41"/>
    <w:rsid w:val="004B4E32"/>
  </w:style>
  <w:style w:type="paragraph" w:customStyle="1" w:styleId="FD7F853B2CA75A4A900F6A44B505EF08">
    <w:name w:val="FD7F853B2CA75A4A900F6A44B505EF08"/>
    <w:rsid w:val="004B4E32"/>
  </w:style>
  <w:style w:type="paragraph" w:customStyle="1" w:styleId="5E9EBB7B5D416E4DAD6921A12A2C08D0">
    <w:name w:val="5E9EBB7B5D416E4DAD6921A12A2C08D0"/>
    <w:rsid w:val="004B4E32"/>
  </w:style>
  <w:style w:type="paragraph" w:customStyle="1" w:styleId="535AC221FA79FB4D89114EE83F180CFB">
    <w:name w:val="535AC221FA79FB4D89114EE83F180CFB"/>
    <w:rsid w:val="004B4E32"/>
  </w:style>
  <w:style w:type="paragraph" w:customStyle="1" w:styleId="40EC4115BF8F3D41A66FCB08E8BA9868">
    <w:name w:val="40EC4115BF8F3D41A66FCB08E8BA9868"/>
    <w:rsid w:val="004B4E32"/>
  </w:style>
  <w:style w:type="paragraph" w:customStyle="1" w:styleId="029AF512E17A224EB7BD8BC4CCACB897">
    <w:name w:val="029AF512E17A224EB7BD8BC4CCACB897"/>
    <w:rsid w:val="004B4E32"/>
  </w:style>
  <w:style w:type="paragraph" w:customStyle="1" w:styleId="7FD3F416BD9E8E45BFF2FC2B5AD62B89">
    <w:name w:val="7FD3F416BD9E8E45BFF2FC2B5AD62B89"/>
    <w:rsid w:val="004B4E32"/>
  </w:style>
  <w:style w:type="paragraph" w:customStyle="1" w:styleId="14D43A6F30D00647854D623F436CB5F5">
    <w:name w:val="14D43A6F30D00647854D623F436CB5F5"/>
    <w:rsid w:val="004B4E32"/>
  </w:style>
  <w:style w:type="paragraph" w:customStyle="1" w:styleId="6A7CAD98365402409A099D15C0EBB24B">
    <w:name w:val="6A7CAD98365402409A099D15C0EBB24B"/>
    <w:rsid w:val="004B4E32"/>
  </w:style>
  <w:style w:type="paragraph" w:customStyle="1" w:styleId="BA1B970BEB4F3F42AD2E4AA892835C87">
    <w:name w:val="BA1B970BEB4F3F42AD2E4AA892835C87"/>
    <w:rsid w:val="004B4E32"/>
  </w:style>
  <w:style w:type="paragraph" w:customStyle="1" w:styleId="579E12C2E8944F4EB48BD1D3136AC3DE">
    <w:name w:val="579E12C2E8944F4EB48BD1D3136AC3DE"/>
    <w:rsid w:val="004B4E32"/>
  </w:style>
  <w:style w:type="paragraph" w:customStyle="1" w:styleId="C6747EFC698C954B857A6C121136FEE3">
    <w:name w:val="C6747EFC698C954B857A6C121136FEE3"/>
    <w:rsid w:val="004B4E32"/>
  </w:style>
  <w:style w:type="paragraph" w:customStyle="1" w:styleId="2F2CC5A7ECA1AB4BB95B3FAD68CA05EB">
    <w:name w:val="2F2CC5A7ECA1AB4BB95B3FAD68CA05EB"/>
    <w:rsid w:val="004B4E32"/>
  </w:style>
  <w:style w:type="paragraph" w:customStyle="1" w:styleId="1CE9F9297CDA9841AD4EEB4D488C4964">
    <w:name w:val="1CE9F9297CDA9841AD4EEB4D488C4964"/>
    <w:rsid w:val="004B4E32"/>
  </w:style>
  <w:style w:type="paragraph" w:customStyle="1" w:styleId="25FF8ECAB4FB45418DA55F33E996BA9D">
    <w:name w:val="25FF8ECAB4FB45418DA55F33E996BA9D"/>
    <w:rsid w:val="004B4E32"/>
  </w:style>
  <w:style w:type="paragraph" w:customStyle="1" w:styleId="670AC3857AB01342BCA0D3EA5A3CDFED">
    <w:name w:val="670AC3857AB01342BCA0D3EA5A3CDFED"/>
    <w:rsid w:val="004B4E32"/>
  </w:style>
  <w:style w:type="paragraph" w:customStyle="1" w:styleId="63AACA492D831E4E9948B7CD64E1A00E">
    <w:name w:val="63AACA492D831E4E9948B7CD64E1A00E"/>
    <w:rsid w:val="004B4E32"/>
  </w:style>
  <w:style w:type="paragraph" w:customStyle="1" w:styleId="EB21D1B118678B47B07D7C9498A4EC6A">
    <w:name w:val="EB21D1B118678B47B07D7C9498A4EC6A"/>
    <w:rsid w:val="004B4E32"/>
  </w:style>
  <w:style w:type="paragraph" w:customStyle="1" w:styleId="3B87071956665649A2CA356B382BF64F">
    <w:name w:val="3B87071956665649A2CA356B382BF64F"/>
    <w:rsid w:val="004B4E32"/>
  </w:style>
  <w:style w:type="paragraph" w:customStyle="1" w:styleId="5A6FDB1E588D204B8B8BE805832362BB">
    <w:name w:val="5A6FDB1E588D204B8B8BE805832362BB"/>
    <w:rsid w:val="004B4E32"/>
  </w:style>
  <w:style w:type="paragraph" w:customStyle="1" w:styleId="E62CE00969C1F241972C88002971304F">
    <w:name w:val="E62CE00969C1F241972C88002971304F"/>
    <w:rsid w:val="004B4E32"/>
  </w:style>
  <w:style w:type="paragraph" w:customStyle="1" w:styleId="2F4C897DD3EE8D48ABC75DA09AB25601">
    <w:name w:val="2F4C897DD3EE8D48ABC75DA09AB25601"/>
    <w:rsid w:val="004B4E32"/>
  </w:style>
  <w:style w:type="paragraph" w:customStyle="1" w:styleId="85EC56D790ABF9459A0119D57A29FA43">
    <w:name w:val="85EC56D790ABF9459A0119D57A29FA43"/>
    <w:rsid w:val="004B4E32"/>
  </w:style>
  <w:style w:type="paragraph" w:customStyle="1" w:styleId="EBDE049E59B581448EEE7C6921A6E238">
    <w:name w:val="EBDE049E59B581448EEE7C6921A6E238"/>
    <w:rsid w:val="004B4E32"/>
  </w:style>
  <w:style w:type="paragraph" w:customStyle="1" w:styleId="22A8F30BAE486543847167D77D619065">
    <w:name w:val="22A8F30BAE486543847167D77D619065"/>
    <w:rsid w:val="004B4E32"/>
  </w:style>
  <w:style w:type="paragraph" w:customStyle="1" w:styleId="DD93145CAF16E041BFAB25ECF03D423C">
    <w:name w:val="DD93145CAF16E041BFAB25ECF03D423C"/>
    <w:rsid w:val="00D5077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477B77609F945499CBFFB6B87E12A2A">
    <w:name w:val="B477B77609F945499CBFFB6B87E12A2A"/>
  </w:style>
  <w:style w:type="paragraph" w:customStyle="1" w:styleId="43A8BA0FC574CB4390D41FF52D6A52F1">
    <w:name w:val="43A8BA0FC574CB4390D41FF52D6A52F1"/>
  </w:style>
  <w:style w:type="paragraph" w:customStyle="1" w:styleId="FDF8C348DC5CC64F9E9A2F4EBFB56323">
    <w:name w:val="FDF8C348DC5CC64F9E9A2F4EBFB56323"/>
  </w:style>
  <w:style w:type="paragraph" w:customStyle="1" w:styleId="B7E416C4B239854586F4D943EC726C8A">
    <w:name w:val="B7E416C4B239854586F4D943EC726C8A"/>
  </w:style>
  <w:style w:type="paragraph" w:customStyle="1" w:styleId="29A50E72A20728408F4F3A7D54D73E30">
    <w:name w:val="29A50E72A20728408F4F3A7D54D73E30"/>
  </w:style>
  <w:style w:type="paragraph" w:styleId="BodyText">
    <w:name w:val="Body Text"/>
    <w:basedOn w:val="Normal"/>
    <w:link w:val="BodyTextChar"/>
    <w:rsid w:val="004B4E32"/>
    <w:pPr>
      <w:spacing w:after="200"/>
    </w:pPr>
    <w:rPr>
      <w:rFonts w:eastAsiaTheme="minorHAnsi"/>
      <w:sz w:val="20"/>
      <w:szCs w:val="22"/>
      <w:lang w:val="en-US" w:eastAsia="en-US"/>
    </w:rPr>
  </w:style>
  <w:style w:type="character" w:customStyle="1" w:styleId="BodyTextChar">
    <w:name w:val="Body Text Char"/>
    <w:basedOn w:val="DefaultParagraphFont"/>
    <w:link w:val="BodyText"/>
    <w:rsid w:val="004B4E32"/>
    <w:rPr>
      <w:rFonts w:eastAsiaTheme="minorHAnsi"/>
      <w:sz w:val="20"/>
      <w:szCs w:val="22"/>
      <w:lang w:val="en-US" w:eastAsia="en-US"/>
    </w:rPr>
  </w:style>
  <w:style w:type="paragraph" w:customStyle="1" w:styleId="1E87CB0759809142B831959BA58B0401">
    <w:name w:val="1E87CB0759809142B831959BA58B0401"/>
  </w:style>
  <w:style w:type="paragraph" w:customStyle="1" w:styleId="642389924CE17F4FABD188481F1703D6">
    <w:name w:val="642389924CE17F4FABD188481F1703D6"/>
  </w:style>
  <w:style w:type="paragraph" w:customStyle="1" w:styleId="F4C0E85791EA114EBCBF84099CE057F2">
    <w:name w:val="F4C0E85791EA114EBCBF84099CE057F2"/>
  </w:style>
  <w:style w:type="paragraph" w:customStyle="1" w:styleId="6F7B9962FD6C6642902ACB14FC52FDF2">
    <w:name w:val="6F7B9962FD6C6642902ACB14FC52FDF2"/>
  </w:style>
  <w:style w:type="paragraph" w:customStyle="1" w:styleId="F18403DF2231FF42892EC0E590E3F71E">
    <w:name w:val="F18403DF2231FF42892EC0E590E3F71E"/>
  </w:style>
  <w:style w:type="paragraph" w:customStyle="1" w:styleId="86CEE1E93B6F2940BEDB807C9275A729">
    <w:name w:val="86CEE1E93B6F2940BEDB807C9275A729"/>
  </w:style>
  <w:style w:type="paragraph" w:customStyle="1" w:styleId="A751EB10C8D0F04690E54E42BA401986">
    <w:name w:val="A751EB10C8D0F04690E54E42BA401986"/>
  </w:style>
  <w:style w:type="paragraph" w:customStyle="1" w:styleId="8A65EE541B73A6418D3D66A23527A34F">
    <w:name w:val="8A65EE541B73A6418D3D66A23527A34F"/>
    <w:rsid w:val="00321993"/>
  </w:style>
  <w:style w:type="paragraph" w:customStyle="1" w:styleId="994AE7004A8CDC4A8FF8E7F6DCDD31EA">
    <w:name w:val="994AE7004A8CDC4A8FF8E7F6DCDD31EA"/>
    <w:rsid w:val="00321993"/>
  </w:style>
  <w:style w:type="paragraph" w:customStyle="1" w:styleId="E672F98987DC564B8E20C1990DC04855">
    <w:name w:val="E672F98987DC564B8E20C1990DC04855"/>
    <w:rsid w:val="00321993"/>
  </w:style>
  <w:style w:type="paragraph" w:customStyle="1" w:styleId="8D4CACE1CB941B4A9012A28BD66C0E18">
    <w:name w:val="8D4CACE1CB941B4A9012A28BD66C0E18"/>
    <w:rsid w:val="00321993"/>
  </w:style>
  <w:style w:type="paragraph" w:customStyle="1" w:styleId="4333D9448D6B1C4E8E5C8CF61B454F35">
    <w:name w:val="4333D9448D6B1C4E8E5C8CF61B454F35"/>
    <w:rsid w:val="00321993"/>
  </w:style>
  <w:style w:type="paragraph" w:customStyle="1" w:styleId="7D6202E489517B4D830FCD7CB438D53C">
    <w:name w:val="7D6202E489517B4D830FCD7CB438D53C"/>
    <w:rsid w:val="00321993"/>
  </w:style>
  <w:style w:type="paragraph" w:customStyle="1" w:styleId="F37D065FC260884D9308FFF491F7BB8B">
    <w:name w:val="F37D065FC260884D9308FFF491F7BB8B"/>
    <w:rsid w:val="00321993"/>
  </w:style>
  <w:style w:type="paragraph" w:customStyle="1" w:styleId="A784656609B9134EAB72D213B29DD548">
    <w:name w:val="A784656609B9134EAB72D213B29DD548"/>
    <w:rsid w:val="00321993"/>
  </w:style>
  <w:style w:type="paragraph" w:customStyle="1" w:styleId="72833C3951E5214480D0ACC1D76AB044">
    <w:name w:val="72833C3951E5214480D0ACC1D76AB044"/>
    <w:rsid w:val="00321993"/>
  </w:style>
  <w:style w:type="paragraph" w:customStyle="1" w:styleId="4A7BC432E7770C4599D805DE9679C461">
    <w:name w:val="4A7BC432E7770C4599D805DE9679C461"/>
    <w:rsid w:val="00321993"/>
  </w:style>
  <w:style w:type="paragraph" w:customStyle="1" w:styleId="4FC9579C3E62304B8A2D20A854DA271A">
    <w:name w:val="4FC9579C3E62304B8A2D20A854DA271A"/>
    <w:rsid w:val="00321993"/>
  </w:style>
  <w:style w:type="paragraph" w:customStyle="1" w:styleId="023F8526B479E648A137E090BBAF1323">
    <w:name w:val="023F8526B479E648A137E090BBAF1323"/>
    <w:rsid w:val="00321993"/>
  </w:style>
  <w:style w:type="paragraph" w:customStyle="1" w:styleId="C86128DF5F9DF14C86644355B7666ACC">
    <w:name w:val="C86128DF5F9DF14C86644355B7666ACC"/>
    <w:rsid w:val="00321993"/>
  </w:style>
  <w:style w:type="paragraph" w:customStyle="1" w:styleId="A318DFC96BAFD943955069721E8E29C5">
    <w:name w:val="A318DFC96BAFD943955069721E8E29C5"/>
    <w:rsid w:val="00321993"/>
  </w:style>
  <w:style w:type="paragraph" w:customStyle="1" w:styleId="F3C7345D894D9D4C9275EF6ED104C3DC">
    <w:name w:val="F3C7345D894D9D4C9275EF6ED104C3DC"/>
    <w:rsid w:val="00321993"/>
  </w:style>
  <w:style w:type="paragraph" w:customStyle="1" w:styleId="96084CB586465A429288CDDFEE003954">
    <w:name w:val="96084CB586465A429288CDDFEE003954"/>
    <w:rsid w:val="00321993"/>
  </w:style>
  <w:style w:type="paragraph" w:customStyle="1" w:styleId="62C4D79538E8334995AC3CF475C48887">
    <w:name w:val="62C4D79538E8334995AC3CF475C48887"/>
    <w:rsid w:val="00321993"/>
  </w:style>
  <w:style w:type="paragraph" w:customStyle="1" w:styleId="B9E31EC1C5032742884211C6178BB5E4">
    <w:name w:val="B9E31EC1C5032742884211C6178BB5E4"/>
    <w:rsid w:val="00321993"/>
  </w:style>
  <w:style w:type="paragraph" w:customStyle="1" w:styleId="8BD54EEE9F73AB4285B156E8ABB2294C">
    <w:name w:val="8BD54EEE9F73AB4285B156E8ABB2294C"/>
    <w:rsid w:val="00321993"/>
  </w:style>
  <w:style w:type="paragraph" w:customStyle="1" w:styleId="42D4C2682C9C2F43A47A0A3C5F0EE155">
    <w:name w:val="42D4C2682C9C2F43A47A0A3C5F0EE155"/>
    <w:rsid w:val="00321993"/>
  </w:style>
  <w:style w:type="paragraph" w:customStyle="1" w:styleId="0D23D312825EC746B911131496D056B0">
    <w:name w:val="0D23D312825EC746B911131496D056B0"/>
    <w:rsid w:val="00321993"/>
  </w:style>
  <w:style w:type="paragraph" w:customStyle="1" w:styleId="FBF5DC37A2924241858703CFC76E372A">
    <w:name w:val="FBF5DC37A2924241858703CFC76E372A"/>
    <w:rsid w:val="00321993"/>
  </w:style>
  <w:style w:type="paragraph" w:customStyle="1" w:styleId="EDB92602AE678145817F0B3D2FA05469">
    <w:name w:val="EDB92602AE678145817F0B3D2FA05469"/>
    <w:rsid w:val="003F6A30"/>
  </w:style>
  <w:style w:type="paragraph" w:customStyle="1" w:styleId="18AC4680B418F244BDA125C2F1E192B2">
    <w:name w:val="18AC4680B418F244BDA125C2F1E192B2"/>
    <w:rsid w:val="003F6A30"/>
  </w:style>
  <w:style w:type="paragraph" w:customStyle="1" w:styleId="42A0CCFBBBA5904AA0347D754050A106">
    <w:name w:val="42A0CCFBBBA5904AA0347D754050A106"/>
    <w:rsid w:val="003F6A30"/>
  </w:style>
  <w:style w:type="paragraph" w:customStyle="1" w:styleId="B548DB28D282A34999F14E84DE8D3C25">
    <w:name w:val="B548DB28D282A34999F14E84DE8D3C25"/>
    <w:rsid w:val="003F6A30"/>
  </w:style>
  <w:style w:type="paragraph" w:customStyle="1" w:styleId="1FDCBB1EC9DD5B498582FF95F372419A">
    <w:name w:val="1FDCBB1EC9DD5B498582FF95F372419A"/>
    <w:rsid w:val="003F6A30"/>
  </w:style>
  <w:style w:type="paragraph" w:customStyle="1" w:styleId="EB8AB5C6EDE01F4AAB4C9764650CBBD9">
    <w:name w:val="EB8AB5C6EDE01F4AAB4C9764650CBBD9"/>
    <w:rsid w:val="003F6A30"/>
  </w:style>
  <w:style w:type="paragraph" w:customStyle="1" w:styleId="409337DADEBB6D49A0A228D97E3778D0">
    <w:name w:val="409337DADEBB6D49A0A228D97E3778D0"/>
    <w:rsid w:val="003F6A30"/>
  </w:style>
  <w:style w:type="paragraph" w:customStyle="1" w:styleId="B10E65B9CA85C744AB016B807779D87B">
    <w:name w:val="B10E65B9CA85C744AB016B807779D87B"/>
    <w:rsid w:val="003F6A30"/>
  </w:style>
  <w:style w:type="paragraph" w:customStyle="1" w:styleId="A9729321FD839340B9B6519E7D2289BE">
    <w:name w:val="A9729321FD839340B9B6519E7D2289BE"/>
    <w:rsid w:val="003F6A30"/>
  </w:style>
  <w:style w:type="paragraph" w:customStyle="1" w:styleId="8269B863D15AB6429C4CC6440A3C2FEC">
    <w:name w:val="8269B863D15AB6429C4CC6440A3C2FEC"/>
    <w:rsid w:val="003F6A30"/>
  </w:style>
  <w:style w:type="paragraph" w:customStyle="1" w:styleId="85264132D910EC4498E29E11E63C9376">
    <w:name w:val="85264132D910EC4498E29E11E63C9376"/>
    <w:rsid w:val="003F6A30"/>
  </w:style>
  <w:style w:type="paragraph" w:customStyle="1" w:styleId="E97BDB147AA5D747AE33F08968E64E2C">
    <w:name w:val="E97BDB147AA5D747AE33F08968E64E2C"/>
    <w:rsid w:val="003F6A30"/>
  </w:style>
  <w:style w:type="paragraph" w:customStyle="1" w:styleId="B70A001119292A46880887D1288D1A22">
    <w:name w:val="B70A001119292A46880887D1288D1A22"/>
    <w:rsid w:val="003F6A30"/>
  </w:style>
  <w:style w:type="paragraph" w:customStyle="1" w:styleId="9DD2328FB7E22B459AA48ED72E626B2D">
    <w:name w:val="9DD2328FB7E22B459AA48ED72E626B2D"/>
    <w:rsid w:val="003F6A30"/>
  </w:style>
  <w:style w:type="paragraph" w:customStyle="1" w:styleId="EA686588A773BF4D8E0A770E479B6E7C">
    <w:name w:val="EA686588A773BF4D8E0A770E479B6E7C"/>
    <w:rsid w:val="003F6A30"/>
  </w:style>
  <w:style w:type="paragraph" w:customStyle="1" w:styleId="6F56D96C311A0E45AFA57824271A0397">
    <w:name w:val="6F56D96C311A0E45AFA57824271A0397"/>
    <w:rsid w:val="004B4E32"/>
  </w:style>
  <w:style w:type="paragraph" w:customStyle="1" w:styleId="F0E7DEC166A15149B96B91D6A5B9C54D">
    <w:name w:val="F0E7DEC166A15149B96B91D6A5B9C54D"/>
    <w:rsid w:val="004B4E32"/>
  </w:style>
  <w:style w:type="paragraph" w:customStyle="1" w:styleId="0A2C011B455EF04B826DCFF2ECA31BFB">
    <w:name w:val="0A2C011B455EF04B826DCFF2ECA31BFB"/>
    <w:rsid w:val="004B4E32"/>
  </w:style>
  <w:style w:type="paragraph" w:customStyle="1" w:styleId="3D12320208D10B4D88B12BA93DE4EB8E">
    <w:name w:val="3D12320208D10B4D88B12BA93DE4EB8E"/>
    <w:rsid w:val="004B4E32"/>
  </w:style>
  <w:style w:type="paragraph" w:customStyle="1" w:styleId="BF4CEBE4F25C4244900EC47F28F1869A">
    <w:name w:val="BF4CEBE4F25C4244900EC47F28F1869A"/>
    <w:rsid w:val="004B4E32"/>
  </w:style>
  <w:style w:type="paragraph" w:customStyle="1" w:styleId="1CB793E01F6D97479D6C927823D293BC">
    <w:name w:val="1CB793E01F6D97479D6C927823D293BC"/>
    <w:rsid w:val="004B4E32"/>
  </w:style>
  <w:style w:type="paragraph" w:customStyle="1" w:styleId="A0A20E901124B142B8044CBC5FB9DBC6">
    <w:name w:val="A0A20E901124B142B8044CBC5FB9DBC6"/>
    <w:rsid w:val="004B4E32"/>
  </w:style>
  <w:style w:type="paragraph" w:customStyle="1" w:styleId="F7D19BF0B72E7B4CB176EB64A7B0D88E">
    <w:name w:val="F7D19BF0B72E7B4CB176EB64A7B0D88E"/>
    <w:rsid w:val="004B4E32"/>
  </w:style>
  <w:style w:type="paragraph" w:customStyle="1" w:styleId="6F74D9132BBB2D4EAF89F9D052B07F0C">
    <w:name w:val="6F74D9132BBB2D4EAF89F9D052B07F0C"/>
    <w:rsid w:val="004B4E32"/>
  </w:style>
  <w:style w:type="paragraph" w:customStyle="1" w:styleId="D944878BA66ED64FA022B26D3AF72B6C">
    <w:name w:val="D944878BA66ED64FA022B26D3AF72B6C"/>
    <w:rsid w:val="004B4E32"/>
  </w:style>
  <w:style w:type="paragraph" w:customStyle="1" w:styleId="9703D8D1D51DE64FAD1218230B7C39D7">
    <w:name w:val="9703D8D1D51DE64FAD1218230B7C39D7"/>
    <w:rsid w:val="004B4E32"/>
  </w:style>
  <w:style w:type="paragraph" w:customStyle="1" w:styleId="B6DDF9646E867E4E8652EE351B7DCECA">
    <w:name w:val="B6DDF9646E867E4E8652EE351B7DCECA"/>
    <w:rsid w:val="004B4E32"/>
  </w:style>
  <w:style w:type="paragraph" w:customStyle="1" w:styleId="45B390135C391A42A2DB9BBB03CC0376">
    <w:name w:val="45B390135C391A42A2DB9BBB03CC0376"/>
    <w:rsid w:val="004B4E32"/>
  </w:style>
  <w:style w:type="paragraph" w:customStyle="1" w:styleId="8722405F9D7D0744923D147B60D1CA5D">
    <w:name w:val="8722405F9D7D0744923D147B60D1CA5D"/>
    <w:rsid w:val="004B4E32"/>
  </w:style>
  <w:style w:type="paragraph" w:customStyle="1" w:styleId="B12250B5293F4842AF99BA57B0C8E123">
    <w:name w:val="B12250B5293F4842AF99BA57B0C8E123"/>
    <w:rsid w:val="004B4E32"/>
  </w:style>
  <w:style w:type="paragraph" w:customStyle="1" w:styleId="D4D14FC691FD2A4588D5E7DEF4390950">
    <w:name w:val="D4D14FC691FD2A4588D5E7DEF4390950"/>
    <w:rsid w:val="004B4E32"/>
  </w:style>
  <w:style w:type="paragraph" w:customStyle="1" w:styleId="5D44D14C16201F478564C9F7ECA7EC66">
    <w:name w:val="5D44D14C16201F478564C9F7ECA7EC66"/>
    <w:rsid w:val="004B4E32"/>
  </w:style>
  <w:style w:type="paragraph" w:customStyle="1" w:styleId="76E195AFC920E641BB2B6C31F8241B61">
    <w:name w:val="76E195AFC920E641BB2B6C31F8241B61"/>
    <w:rsid w:val="004B4E32"/>
  </w:style>
  <w:style w:type="paragraph" w:customStyle="1" w:styleId="E800FBC5BB7C0D49BBE60CEC34D8526A">
    <w:name w:val="E800FBC5BB7C0D49BBE60CEC34D8526A"/>
    <w:rsid w:val="004B4E32"/>
  </w:style>
  <w:style w:type="paragraph" w:customStyle="1" w:styleId="93EFEFF0C00D5F49A07D16E3EF8DD159">
    <w:name w:val="93EFEFF0C00D5F49A07D16E3EF8DD159"/>
    <w:rsid w:val="004B4E32"/>
  </w:style>
  <w:style w:type="paragraph" w:customStyle="1" w:styleId="D5EEFACBC878314E829726A637E81063">
    <w:name w:val="D5EEFACBC878314E829726A637E81063"/>
    <w:rsid w:val="004B4E32"/>
  </w:style>
  <w:style w:type="paragraph" w:customStyle="1" w:styleId="189E4147164620499DFA5F558BA698DD">
    <w:name w:val="189E4147164620499DFA5F558BA698DD"/>
    <w:rsid w:val="004B4E32"/>
  </w:style>
  <w:style w:type="paragraph" w:customStyle="1" w:styleId="B7895F5AFD5EE84E8C4D31722C76064E">
    <w:name w:val="B7895F5AFD5EE84E8C4D31722C76064E"/>
    <w:rsid w:val="004B4E32"/>
  </w:style>
  <w:style w:type="paragraph" w:customStyle="1" w:styleId="20E488B925592145954437768C1C3DAA">
    <w:name w:val="20E488B925592145954437768C1C3DAA"/>
    <w:rsid w:val="004B4E32"/>
  </w:style>
  <w:style w:type="paragraph" w:customStyle="1" w:styleId="833FAF5786012B49AD8BF66DA8147318">
    <w:name w:val="833FAF5786012B49AD8BF66DA8147318"/>
    <w:rsid w:val="004B4E32"/>
  </w:style>
  <w:style w:type="paragraph" w:customStyle="1" w:styleId="13264404B96B9C458EAD213035834893">
    <w:name w:val="13264404B96B9C458EAD213035834893"/>
    <w:rsid w:val="004B4E32"/>
  </w:style>
  <w:style w:type="paragraph" w:customStyle="1" w:styleId="EA67998B42A0B44CA9236F06F0959655">
    <w:name w:val="EA67998B42A0B44CA9236F06F0959655"/>
    <w:rsid w:val="004B4E32"/>
  </w:style>
  <w:style w:type="paragraph" w:customStyle="1" w:styleId="6A3B70C9882FFC4D80BDDBD0EF97E751">
    <w:name w:val="6A3B70C9882FFC4D80BDDBD0EF97E751"/>
    <w:rsid w:val="004B4E32"/>
  </w:style>
  <w:style w:type="paragraph" w:customStyle="1" w:styleId="3212D3DF84A1534AAAA649D2AEDA6D2F">
    <w:name w:val="3212D3DF84A1534AAAA649D2AEDA6D2F"/>
    <w:rsid w:val="004B4E32"/>
  </w:style>
  <w:style w:type="paragraph" w:customStyle="1" w:styleId="558C090F04215847A26C66DE496D6498">
    <w:name w:val="558C090F04215847A26C66DE496D6498"/>
    <w:rsid w:val="004B4E32"/>
  </w:style>
  <w:style w:type="paragraph" w:customStyle="1" w:styleId="3D5B1AE544326642A23D7444ACE939F9">
    <w:name w:val="3D5B1AE544326642A23D7444ACE939F9"/>
    <w:rsid w:val="004B4E32"/>
  </w:style>
  <w:style w:type="paragraph" w:customStyle="1" w:styleId="F13FB30784279F4892A20A6EDECADFE7">
    <w:name w:val="F13FB30784279F4892A20A6EDECADFE7"/>
    <w:rsid w:val="004B4E32"/>
  </w:style>
  <w:style w:type="paragraph" w:customStyle="1" w:styleId="BA73F2CBB9A2A24EBBD40749049F0D92">
    <w:name w:val="BA73F2CBB9A2A24EBBD40749049F0D92"/>
    <w:rsid w:val="004B4E32"/>
  </w:style>
  <w:style w:type="paragraph" w:customStyle="1" w:styleId="AC79ABF5E092DF459D76BCC1B6185CA6">
    <w:name w:val="AC79ABF5E092DF459D76BCC1B6185CA6"/>
    <w:rsid w:val="004B4E32"/>
  </w:style>
  <w:style w:type="paragraph" w:customStyle="1" w:styleId="5711AD4ADB066E41A203FA353956842B">
    <w:name w:val="5711AD4ADB066E41A203FA353956842B"/>
    <w:rsid w:val="004B4E32"/>
  </w:style>
  <w:style w:type="paragraph" w:customStyle="1" w:styleId="524CFBB260266945B09A2FF9198A2CC4">
    <w:name w:val="524CFBB260266945B09A2FF9198A2CC4"/>
    <w:rsid w:val="004B4E32"/>
  </w:style>
  <w:style w:type="paragraph" w:customStyle="1" w:styleId="667D92B08374F74C8066141BE3BDC0D5">
    <w:name w:val="667D92B08374F74C8066141BE3BDC0D5"/>
    <w:rsid w:val="004B4E32"/>
  </w:style>
  <w:style w:type="paragraph" w:customStyle="1" w:styleId="13826F71FAD4B249A60114B3256973EB">
    <w:name w:val="13826F71FAD4B249A60114B3256973EB"/>
    <w:rsid w:val="004B4E32"/>
  </w:style>
  <w:style w:type="paragraph" w:customStyle="1" w:styleId="781543C8B6BC5C4AA76E99FE68261018">
    <w:name w:val="781543C8B6BC5C4AA76E99FE68261018"/>
    <w:rsid w:val="004B4E32"/>
  </w:style>
  <w:style w:type="paragraph" w:customStyle="1" w:styleId="F38097E5728BF64FA9E3E1A6D09C8316">
    <w:name w:val="F38097E5728BF64FA9E3E1A6D09C8316"/>
    <w:rsid w:val="004B4E32"/>
  </w:style>
  <w:style w:type="paragraph" w:customStyle="1" w:styleId="9DD808F90C9B8E428AA875AC9A756818">
    <w:name w:val="9DD808F90C9B8E428AA875AC9A756818"/>
    <w:rsid w:val="004B4E32"/>
  </w:style>
  <w:style w:type="paragraph" w:customStyle="1" w:styleId="FD05F378BFF9624591D8940D67341093">
    <w:name w:val="FD05F378BFF9624591D8940D67341093"/>
    <w:rsid w:val="004B4E32"/>
  </w:style>
  <w:style w:type="paragraph" w:customStyle="1" w:styleId="869C0819D61BA24982E477552406F5D7">
    <w:name w:val="869C0819D61BA24982E477552406F5D7"/>
    <w:rsid w:val="004B4E32"/>
  </w:style>
  <w:style w:type="paragraph" w:customStyle="1" w:styleId="3AE5DD678CB70943967B8D488AD375AA">
    <w:name w:val="3AE5DD678CB70943967B8D488AD375AA"/>
    <w:rsid w:val="004B4E32"/>
  </w:style>
  <w:style w:type="paragraph" w:customStyle="1" w:styleId="38683B2D7ADA9F479F1709F51F4724C5">
    <w:name w:val="38683B2D7ADA9F479F1709F51F4724C5"/>
    <w:rsid w:val="004B4E32"/>
  </w:style>
  <w:style w:type="paragraph" w:customStyle="1" w:styleId="FFC39E55231FBC4386EEDC4308A200A8">
    <w:name w:val="FFC39E55231FBC4386EEDC4308A200A8"/>
    <w:rsid w:val="004B4E32"/>
  </w:style>
  <w:style w:type="paragraph" w:customStyle="1" w:styleId="6055DED8884DA14B93E8C53F0A55FEA2">
    <w:name w:val="6055DED8884DA14B93E8C53F0A55FEA2"/>
    <w:rsid w:val="004B4E32"/>
  </w:style>
  <w:style w:type="paragraph" w:customStyle="1" w:styleId="096C6F0257DF8642B652A7DF8D1B2BA0">
    <w:name w:val="096C6F0257DF8642B652A7DF8D1B2BA0"/>
    <w:rsid w:val="004B4E32"/>
  </w:style>
  <w:style w:type="paragraph" w:customStyle="1" w:styleId="8DC4FEA4AD14A143AA43922E61EFAB2C">
    <w:name w:val="8DC4FEA4AD14A143AA43922E61EFAB2C"/>
    <w:rsid w:val="004B4E32"/>
  </w:style>
  <w:style w:type="paragraph" w:customStyle="1" w:styleId="3CDF96AB8D76474F8045138C9B78C7E7">
    <w:name w:val="3CDF96AB8D76474F8045138C9B78C7E7"/>
    <w:rsid w:val="004B4E32"/>
  </w:style>
  <w:style w:type="paragraph" w:customStyle="1" w:styleId="D4BB78DBC7828247AF2BEAA3FFF13F0D">
    <w:name w:val="D4BB78DBC7828247AF2BEAA3FFF13F0D"/>
    <w:rsid w:val="004B4E32"/>
  </w:style>
  <w:style w:type="paragraph" w:customStyle="1" w:styleId="8E58E6A07FE9F740828E6727DFF7FDF1">
    <w:name w:val="8E58E6A07FE9F740828E6727DFF7FDF1"/>
    <w:rsid w:val="004B4E32"/>
  </w:style>
  <w:style w:type="paragraph" w:customStyle="1" w:styleId="A2CA8C35BFEBFB4D821A65D9296B8F41">
    <w:name w:val="A2CA8C35BFEBFB4D821A65D9296B8F41"/>
    <w:rsid w:val="004B4E32"/>
  </w:style>
  <w:style w:type="paragraph" w:customStyle="1" w:styleId="FD7F853B2CA75A4A900F6A44B505EF08">
    <w:name w:val="FD7F853B2CA75A4A900F6A44B505EF08"/>
    <w:rsid w:val="004B4E32"/>
  </w:style>
  <w:style w:type="paragraph" w:customStyle="1" w:styleId="5E9EBB7B5D416E4DAD6921A12A2C08D0">
    <w:name w:val="5E9EBB7B5D416E4DAD6921A12A2C08D0"/>
    <w:rsid w:val="004B4E32"/>
  </w:style>
  <w:style w:type="paragraph" w:customStyle="1" w:styleId="535AC221FA79FB4D89114EE83F180CFB">
    <w:name w:val="535AC221FA79FB4D89114EE83F180CFB"/>
    <w:rsid w:val="004B4E32"/>
  </w:style>
  <w:style w:type="paragraph" w:customStyle="1" w:styleId="40EC4115BF8F3D41A66FCB08E8BA9868">
    <w:name w:val="40EC4115BF8F3D41A66FCB08E8BA9868"/>
    <w:rsid w:val="004B4E32"/>
  </w:style>
  <w:style w:type="paragraph" w:customStyle="1" w:styleId="029AF512E17A224EB7BD8BC4CCACB897">
    <w:name w:val="029AF512E17A224EB7BD8BC4CCACB897"/>
    <w:rsid w:val="004B4E32"/>
  </w:style>
  <w:style w:type="paragraph" w:customStyle="1" w:styleId="7FD3F416BD9E8E45BFF2FC2B5AD62B89">
    <w:name w:val="7FD3F416BD9E8E45BFF2FC2B5AD62B89"/>
    <w:rsid w:val="004B4E32"/>
  </w:style>
  <w:style w:type="paragraph" w:customStyle="1" w:styleId="14D43A6F30D00647854D623F436CB5F5">
    <w:name w:val="14D43A6F30D00647854D623F436CB5F5"/>
    <w:rsid w:val="004B4E32"/>
  </w:style>
  <w:style w:type="paragraph" w:customStyle="1" w:styleId="6A7CAD98365402409A099D15C0EBB24B">
    <w:name w:val="6A7CAD98365402409A099D15C0EBB24B"/>
    <w:rsid w:val="004B4E32"/>
  </w:style>
  <w:style w:type="paragraph" w:customStyle="1" w:styleId="BA1B970BEB4F3F42AD2E4AA892835C87">
    <w:name w:val="BA1B970BEB4F3F42AD2E4AA892835C87"/>
    <w:rsid w:val="004B4E32"/>
  </w:style>
  <w:style w:type="paragraph" w:customStyle="1" w:styleId="579E12C2E8944F4EB48BD1D3136AC3DE">
    <w:name w:val="579E12C2E8944F4EB48BD1D3136AC3DE"/>
    <w:rsid w:val="004B4E32"/>
  </w:style>
  <w:style w:type="paragraph" w:customStyle="1" w:styleId="C6747EFC698C954B857A6C121136FEE3">
    <w:name w:val="C6747EFC698C954B857A6C121136FEE3"/>
    <w:rsid w:val="004B4E32"/>
  </w:style>
  <w:style w:type="paragraph" w:customStyle="1" w:styleId="2F2CC5A7ECA1AB4BB95B3FAD68CA05EB">
    <w:name w:val="2F2CC5A7ECA1AB4BB95B3FAD68CA05EB"/>
    <w:rsid w:val="004B4E32"/>
  </w:style>
  <w:style w:type="paragraph" w:customStyle="1" w:styleId="1CE9F9297CDA9841AD4EEB4D488C4964">
    <w:name w:val="1CE9F9297CDA9841AD4EEB4D488C4964"/>
    <w:rsid w:val="004B4E32"/>
  </w:style>
  <w:style w:type="paragraph" w:customStyle="1" w:styleId="25FF8ECAB4FB45418DA55F33E996BA9D">
    <w:name w:val="25FF8ECAB4FB45418DA55F33E996BA9D"/>
    <w:rsid w:val="004B4E32"/>
  </w:style>
  <w:style w:type="paragraph" w:customStyle="1" w:styleId="670AC3857AB01342BCA0D3EA5A3CDFED">
    <w:name w:val="670AC3857AB01342BCA0D3EA5A3CDFED"/>
    <w:rsid w:val="004B4E32"/>
  </w:style>
  <w:style w:type="paragraph" w:customStyle="1" w:styleId="63AACA492D831E4E9948B7CD64E1A00E">
    <w:name w:val="63AACA492D831E4E9948B7CD64E1A00E"/>
    <w:rsid w:val="004B4E32"/>
  </w:style>
  <w:style w:type="paragraph" w:customStyle="1" w:styleId="EB21D1B118678B47B07D7C9498A4EC6A">
    <w:name w:val="EB21D1B118678B47B07D7C9498A4EC6A"/>
    <w:rsid w:val="004B4E32"/>
  </w:style>
  <w:style w:type="paragraph" w:customStyle="1" w:styleId="3B87071956665649A2CA356B382BF64F">
    <w:name w:val="3B87071956665649A2CA356B382BF64F"/>
    <w:rsid w:val="004B4E32"/>
  </w:style>
  <w:style w:type="paragraph" w:customStyle="1" w:styleId="5A6FDB1E588D204B8B8BE805832362BB">
    <w:name w:val="5A6FDB1E588D204B8B8BE805832362BB"/>
    <w:rsid w:val="004B4E32"/>
  </w:style>
  <w:style w:type="paragraph" w:customStyle="1" w:styleId="E62CE00969C1F241972C88002971304F">
    <w:name w:val="E62CE00969C1F241972C88002971304F"/>
    <w:rsid w:val="004B4E32"/>
  </w:style>
  <w:style w:type="paragraph" w:customStyle="1" w:styleId="2F4C897DD3EE8D48ABC75DA09AB25601">
    <w:name w:val="2F4C897DD3EE8D48ABC75DA09AB25601"/>
    <w:rsid w:val="004B4E32"/>
  </w:style>
  <w:style w:type="paragraph" w:customStyle="1" w:styleId="85EC56D790ABF9459A0119D57A29FA43">
    <w:name w:val="85EC56D790ABF9459A0119D57A29FA43"/>
    <w:rsid w:val="004B4E32"/>
  </w:style>
  <w:style w:type="paragraph" w:customStyle="1" w:styleId="EBDE049E59B581448EEE7C6921A6E238">
    <w:name w:val="EBDE049E59B581448EEE7C6921A6E238"/>
    <w:rsid w:val="004B4E32"/>
  </w:style>
  <w:style w:type="paragraph" w:customStyle="1" w:styleId="22A8F30BAE486543847167D77D619065">
    <w:name w:val="22A8F30BAE486543847167D77D619065"/>
    <w:rsid w:val="004B4E32"/>
  </w:style>
  <w:style w:type="paragraph" w:customStyle="1" w:styleId="DD93145CAF16E041BFAB25ECF03D423C">
    <w:name w:val="DD93145CAF16E041BFAB25ECF03D423C"/>
    <w:rsid w:val="00D5077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Initials Resume 2">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Initials Resume 2">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1F5CBA-58D6-7645-A875-1E3B231C0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2</TotalTime>
  <Pages>4</Pages>
  <Words>1187</Words>
  <Characters>6769</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7941</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Lewis</dc:creator>
  <cp:keywords/>
  <dc:description/>
  <cp:lastModifiedBy>Jacob Lewis</cp:lastModifiedBy>
  <cp:revision>3</cp:revision>
  <cp:lastPrinted>2017-05-22T16:24:00Z</cp:lastPrinted>
  <dcterms:created xsi:type="dcterms:W3CDTF">2017-05-22T16:24:00Z</dcterms:created>
  <dcterms:modified xsi:type="dcterms:W3CDTF">2017-05-29T13:19:00Z</dcterms:modified>
  <cp:category/>
</cp:coreProperties>
</file>